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0D9" w:rsidRDefault="002730D9" w:rsidP="002730D9">
      <w:bookmarkStart w:id="0" w:name="_GoBack"/>
      <w:r>
        <w:t>"lt0": "Сообщество Здоровых Людей.",</w:t>
      </w:r>
    </w:p>
    <w:p w:rsidR="002730D9" w:rsidRDefault="002730D9" w:rsidP="002730D9"/>
    <w:p w:rsidR="002730D9" w:rsidRDefault="002730D9" w:rsidP="002730D9">
      <w:r>
        <w:t>"lt1": "Блог Артема Николаевича о здоровье, воспитании и образовании.",</w:t>
      </w:r>
    </w:p>
    <w:p w:rsidR="002730D9" w:rsidRDefault="002730D9" w:rsidP="002730D9"/>
    <w:p w:rsidR="002730D9" w:rsidRDefault="002730D9" w:rsidP="002730D9">
      <w:r>
        <w:t>"lt6": "О блоге",</w:t>
      </w:r>
    </w:p>
    <w:p w:rsidR="002730D9" w:rsidRDefault="002730D9" w:rsidP="002730D9"/>
    <w:p w:rsidR="002730D9" w:rsidRDefault="002730D9" w:rsidP="002730D9">
      <w:r>
        <w:t>"lt7": "Школа «Я здоров!»",</w:t>
      </w:r>
    </w:p>
    <w:p w:rsidR="002730D9" w:rsidRDefault="002730D9" w:rsidP="002730D9"/>
    <w:p w:rsidR="002730D9" w:rsidRDefault="002730D9" w:rsidP="002730D9">
      <w:r>
        <w:t>"lt8": "Контакты",</w:t>
      </w:r>
    </w:p>
    <w:p w:rsidR="002730D9" w:rsidRDefault="002730D9" w:rsidP="002730D9"/>
    <w:p w:rsidR="002730D9" w:rsidRDefault="002730D9" w:rsidP="002730D9">
      <w:r>
        <w:t>"lt9": "личный блог: истории из жизни",</w:t>
      </w:r>
    </w:p>
    <w:p w:rsidR="002730D9" w:rsidRDefault="002730D9" w:rsidP="002730D9"/>
    <w:p w:rsidR="002730D9" w:rsidRDefault="002730D9" w:rsidP="002730D9">
      <w:r>
        <w:t>"lt10": "Вы не потратите время зря прочитав мою историю, это я Вам гарантирую!",</w:t>
      </w:r>
    </w:p>
    <w:p w:rsidR="002730D9" w:rsidRDefault="002730D9" w:rsidP="002730D9"/>
    <w:p w:rsidR="002730D9" w:rsidRDefault="002730D9" w:rsidP="002730D9">
      <w:r>
        <w:t>"lt11": "Дешевле вылечить суставы 1 раз - чем лечить их постоянно!&lt;br&gt;&lt;br&gt;Артроз сделал меня инвалидом за пару месяцев, а с помощью 4х растений я быстро восстановил хрящевую ткань и суставы",</w:t>
      </w:r>
    </w:p>
    <w:p w:rsidR="002730D9" w:rsidRDefault="002730D9" w:rsidP="002730D9"/>
    <w:p w:rsidR="002730D9" w:rsidRDefault="002730D9" w:rsidP="002730D9"/>
    <w:p w:rsidR="002730D9" w:rsidRDefault="002730D9" w:rsidP="002730D9">
      <w:r>
        <w:t>"lt14": "Хочу поделиться с Вами своей историей, как я будучи здоровым человеком за 2 месяца сел в инвалидное кресло, а после быстро вылечился и стал на ноги!",</w:t>
      </w:r>
    </w:p>
    <w:p w:rsidR="002730D9" w:rsidRDefault="002730D9" w:rsidP="002730D9"/>
    <w:p w:rsidR="002730D9" w:rsidRDefault="002730D9" w:rsidP="002730D9">
      <w:r>
        <w:t>"lt15": "Первый месяц",</w:t>
      </w:r>
    </w:p>
    <w:p w:rsidR="002730D9" w:rsidRDefault="002730D9" w:rsidP="002730D9"/>
    <w:p w:rsidR="002730D9" w:rsidRDefault="002730D9" w:rsidP="002730D9">
      <w:r>
        <w:t>"lt16": "Третий месяц",</w:t>
      </w:r>
    </w:p>
    <w:p w:rsidR="002730D9" w:rsidRDefault="002730D9" w:rsidP="002730D9"/>
    <w:p w:rsidR="002730D9" w:rsidRDefault="002730D9" w:rsidP="002730D9">
      <w:r>
        <w:t>"lt17": "Четвертый месяц",</w:t>
      </w:r>
    </w:p>
    <w:p w:rsidR="002730D9" w:rsidRDefault="002730D9" w:rsidP="002730D9"/>
    <w:p w:rsidR="002730D9" w:rsidRDefault="002730D9" w:rsidP="002730D9">
      <w:r>
        <w:t>"lt18": "Пятый месяц",</w:t>
      </w:r>
    </w:p>
    <w:p w:rsidR="002730D9" w:rsidRDefault="002730D9" w:rsidP="002730D9"/>
    <w:p w:rsidR="002730D9" w:rsidRDefault="002730D9" w:rsidP="002730D9">
      <w:r>
        <w:t>"lt20": "Меня зовут Алексей Николаевич Воронин, мне 46 лет, я из города . Никогда в жизни не могу подумать, что заболевание суставов это очень серьезно, я как и каждый человек всегда думал: “ Я когда нибудь сяду в инвалидное кресло? Да нет, со мной такого точно не будет….” Так наверное читая эти слова, думает каждый….но я недооценил обычную боль в суставах….",</w:t>
      </w:r>
    </w:p>
    <w:p w:rsidR="002730D9" w:rsidRDefault="002730D9" w:rsidP="002730D9"/>
    <w:p w:rsidR="002730D9" w:rsidRDefault="002730D9" w:rsidP="002730D9">
      <w:r>
        <w:t>"lt21": "Началось все так, в самый обычный день, я шел на работу и почувствовал в коленях не очень сильную, но какую-то резкую, неприятную пронзительную боль. Поначалу естественно не придал этому никакого значения, мало ли где может кольнуть, заныть – само пройдёт, ибо всегда всё как-то само проходило, рассасывалось, заживало и т.д.. Но в этот раз не прошло, а очень даже наоборот, через пару месяцев колени начинали болеть при обычной ходьбе, и с каждым днем мне становилось все хуже и хуже..",</w:t>
      </w:r>
    </w:p>
    <w:p w:rsidR="002730D9" w:rsidRDefault="002730D9" w:rsidP="002730D9"/>
    <w:p w:rsidR="002730D9" w:rsidRDefault="002730D9" w:rsidP="002730D9">
      <w:r>
        <w:t>"lt22": "Я решил что у меня перенапряг суставов, от активной жизни ( работа на ногах, занимался в то время спортом) подумал что надо отдохнуть, взял отпуск, чтобы колени максимально разгрузить, мазью какой-нибудь помазать и все точно-точно пройдет. Наверно многие уважаемые читатели в своих случаях рассуждали так же. Но от таких мыслей и мазей легче не становилось, к боли усиливались, при чем достаточно быстро за короткий промежуток времени, в дошло до того что я просто перестал вставать на ноги через месяц, и я стал передвигаться по квартире в инвалидном кресле, уходила суточная доза обезболивающего — две таблетки минимум.",</w:t>
      </w:r>
    </w:p>
    <w:p w:rsidR="002730D9" w:rsidRDefault="002730D9" w:rsidP="002730D9"/>
    <w:p w:rsidR="002730D9" w:rsidRDefault="002730D9" w:rsidP="002730D9">
      <w:r>
        <w:t>"lt23": "Одним словом ситуация из как казалось небольшой неприятности уверенно и быстро переходила в страшную реальность, я даже представить не мог что уже через несколько месяцев не смогу вставать на ноги из за страшной боли!",</w:t>
      </w:r>
    </w:p>
    <w:p w:rsidR="002730D9" w:rsidRDefault="002730D9" w:rsidP="002730D9"/>
    <w:p w:rsidR="002730D9" w:rsidRDefault="002730D9" w:rsidP="002730D9">
      <w:r>
        <w:t>"lt24": "Если заболел – надо идти к врачу, он знает про болезни много, он будет их лечить до самой вашей смерти, это его работа",</w:t>
      </w:r>
    </w:p>
    <w:p w:rsidR="002730D9" w:rsidRDefault="002730D9" w:rsidP="002730D9"/>
    <w:p w:rsidR="002730D9" w:rsidRDefault="002730D9" w:rsidP="002730D9">
      <w:r>
        <w:t>"lt25": "Как ни верти, а пришлось идти к врачу, жена моя настояла на этом. Терапевт отправил меня к ревматологу, попасть к которому мне удалось через месяц с лишним, очередь однако, не один я суставами маюсь, нас таких оказалось много. Встретила меня ну очень пожилая врач, ничего не говоря отправила меня на рентген и анализы крови/мочи. На втором приеме за пару минут поставила мне диагноз — какой-то артроз, первичный или вторичный сейчас уж точно не помню, да и не важно это.",</w:t>
      </w:r>
    </w:p>
    <w:p w:rsidR="002730D9" w:rsidRDefault="002730D9" w:rsidP="002730D9"/>
    <w:p w:rsidR="002730D9" w:rsidRDefault="002730D9" w:rsidP="002730D9">
      <w:r>
        <w:t>"lt26": "Ну, диагноз ладно, мне же интересно не как это называется, а как от этой беды побыстрей избавиться и так, чтобы потом рецидивов не было? И вот тут меня ждали неприятные открытия, причиной этой напасти бабушка-врач мне объявила мой возраст! Так и сказала: «Это у вас возрастное». Какой возраст?! Мне всего сорок семь! Моей дочке 2 годика, я молодой папаша, а не старый ревматик, то есть артрозник! Но ещё больше меня «порадовали» так это рекомендации по лечению, их было три:",</w:t>
      </w:r>
    </w:p>
    <w:p w:rsidR="002730D9" w:rsidRDefault="002730D9" w:rsidP="002730D9"/>
    <w:p w:rsidR="002730D9" w:rsidRDefault="002730D9" w:rsidP="002730D9">
      <w:r>
        <w:t>"lt27": "Первое – снять с ног все физические нагрузки, а их и так уже давно нет, боль быстро отучает хвататься за тяжести.",</w:t>
      </w:r>
    </w:p>
    <w:p w:rsidR="002730D9" w:rsidRDefault="002730D9" w:rsidP="002730D9"/>
    <w:p w:rsidR="002730D9" w:rsidRDefault="002730D9" w:rsidP="002730D9">
      <w:r>
        <w:t xml:space="preserve">"lt28": "Во вторых надо мазаться согревающей мазью, кои по телевизору каждый день с утра до вечера рекламируют. Я завидую иногда людям внушаемым, им скажи, мол мажься и пройдёт, они </w:t>
      </w:r>
      <w:r>
        <w:lastRenderedPageBreak/>
        <w:t>мажутся и проходит, а мне все понять надо, как мазь с минимальной активностью может проникнуть сквозь кожу, всякие там мягкие и соединительные ткани, пробраться внутрь сустава и что-то там вылечить, вот кто мне объяснит физику этого чудесного процесса? Да и мажу я уже давно, не один тюбик измазал, всё без толку.",</w:t>
      </w:r>
    </w:p>
    <w:p w:rsidR="002730D9" w:rsidRDefault="002730D9" w:rsidP="002730D9"/>
    <w:p w:rsidR="002730D9" w:rsidRDefault="002730D9" w:rsidP="002730D9">
      <w:r>
        <w:t>"lt29": "Ну и третья рекомендация пить какие-то таблетки, которые способствуют восстановлению хрящевой ткани, читаем внимательно — не восстанавливают, а только лишь способствуют. И всё! Идите, терпите, деньги будут — заходите...",</w:t>
      </w:r>
    </w:p>
    <w:p w:rsidR="002730D9" w:rsidRDefault="002730D9" w:rsidP="002730D9"/>
    <w:p w:rsidR="002730D9" w:rsidRDefault="002730D9" w:rsidP="002730D9">
      <w:r>
        <w:t>"lt30": "Выйдя от «медицины» мы поняли, что лечить меня там готовы, не отказываются, а вот вылечивать нет. И как нам показалось они сами не понимают в чем причина моего недуга, а если причина неизвестна, то как недуг устранить? Если таблетки (недешёвые кстати) только способствуют, то есть помогают, чему они помогают? Что должно эту ткань мою восстанавливать, с таблетками или без? И почему оно раньше это делало, а сейчас перестало? Сплошные вопросы... Конечно, есть ещё вариант отнести свои деньги в платные клиники, но что-то подсказывало, что результат будет тот же, только дороже. Ну не верю я ни в платную медицину, ни в платное образование. Ведь проблема не во враче, пенсионерка она в районной поликлинике или помоложе дама в модном медицинском центре, а в самом подходе к проблеме. Как можно лечить что-то, даже не пытаясь понять причину недуга? Это как ловить серую кошку в темной комнате, может поймаешь, а может и нет. Но у меня-то болит, мне нужен верный и стопроцентный способ излечения.",</w:t>
      </w:r>
    </w:p>
    <w:p w:rsidR="002730D9" w:rsidRDefault="002730D9" w:rsidP="002730D9"/>
    <w:p w:rsidR="002730D9" w:rsidRDefault="002730D9" w:rsidP="002730D9">
      <w:r>
        <w:t>"lt31": "Я упал в депрессию. У меня была паника, я не знал что мне делать, я начал опускать руки..Но моя жена слава Богу не сдалась за что я сейчас ей очень благодарен! Ее фраза была такова: Если хочешь не лечиться, а вылечиться можно только самостоятельно.",</w:t>
      </w:r>
    </w:p>
    <w:p w:rsidR="002730D9" w:rsidRDefault="002730D9" w:rsidP="002730D9"/>
    <w:p w:rsidR="002730D9" w:rsidRDefault="002730D9" w:rsidP="002730D9">
      <w:r>
        <w:t>"lt32": "Самолечением заниматься нельзя, это закон, а вот самовылечиванием – только сам и можешь. Жена стала думать и гадать, как бы с хворью совладать, до чего-то додумался и решила на мне опыты провести, понимая всю негуманность этого акта. И начала с самообразования.",</w:t>
      </w:r>
    </w:p>
    <w:p w:rsidR="002730D9" w:rsidRDefault="002730D9" w:rsidP="002730D9"/>
    <w:p w:rsidR="002730D9" w:rsidRDefault="002730D9" w:rsidP="002730D9">
      <w:r>
        <w:t>"lt33": "Интернет конечно — великая вещь, за очень короткий срок можно ознакомиться и с преданьями старины глубокой и послушать в реальном времени лекцию профессора из-за океана. Узнать что там про суставы написано в китайском «трактате желтого императора», а что по этому поводу думают йоги, адепты Аюрведы или Веданты, и как на Руси-матушке кости правили.",</w:t>
      </w:r>
    </w:p>
    <w:p w:rsidR="002730D9" w:rsidRDefault="002730D9" w:rsidP="002730D9"/>
    <w:p w:rsidR="002730D9" w:rsidRDefault="002730D9" w:rsidP="002730D9">
      <w:r>
        <w:t>"lt34": "Я жене так же помогал искать информацию, так как делать в постеле днями было нечего. Потратив 1,5 месяца на изучение всей доступной информации о лечении и восстановлении суставов, мы составили для себя список из пяти природных «бриллиантов», которые в разное время использовались для лечения Императорами, Царями, Генсеками, Йогами, Тибетскими монахами, Староверами и много ещё кем.",</w:t>
      </w:r>
    </w:p>
    <w:p w:rsidR="002730D9" w:rsidRDefault="002730D9" w:rsidP="002730D9"/>
    <w:p w:rsidR="002730D9" w:rsidRDefault="002730D9" w:rsidP="002730D9">
      <w:r>
        <w:t>"lt35": "Моя жена нашла то что меня вылечит!",</w:t>
      </w:r>
    </w:p>
    <w:p w:rsidR="002730D9" w:rsidRDefault="002730D9" w:rsidP="002730D9"/>
    <w:p w:rsidR="002730D9" w:rsidRDefault="002730D9" w:rsidP="002730D9">
      <w:r>
        <w:t>"lt36": "Мы в течении 2х месяцев искали разные средства в которые входит данный состав, но поиски были. Я лично растроился, уже сомневался что мне либо что может помочь, любой сомневался бы оказавшись на моем месте.",</w:t>
      </w:r>
    </w:p>
    <w:p w:rsidR="002730D9" w:rsidRDefault="002730D9" w:rsidP="002730D9"/>
    <w:p w:rsidR="002730D9" w:rsidRDefault="002730D9" w:rsidP="002730D9">
      <w:r>
        <w:t>"lt37": "Но моя жена не сдавалась! Она постоянно была в поисках, и как то случайно наткнулась на статью доктора с федерального канала, который рассказывал о средстве которое восстанавливает любой хрящ, любой сустав. Мы загорелись, ознакомились с рецептом средства о котором идет речь и состав полностью совпадал с нашим списком.",</w:t>
      </w:r>
    </w:p>
    <w:p w:rsidR="002730D9" w:rsidRDefault="002730D9" w:rsidP="002730D9"/>
    <w:p w:rsidR="002730D9" w:rsidRDefault="002730D9" w:rsidP="002730D9">
      <w:r>
        <w:t>"lt38": "Мы были рады, нашли то что искали! Но нас настигла еще одна неприятность, меня уволили с работы, так как калека как они сказали никому не нужен. С деньгами стало очень сложно, так как зарплата у жены была маленькой. Цена на средство была постоянно плавала, и была достаточно высокой, потому 2 недели, как на работу, моя жена ежедневно заходила на разные сайты искала это средство, не появилось ли оно по доступной цене. И в какой то день наконец-то увидела по скидке в 50% на сайте этого доктора. Представьте - в 50% скидка! Она сразу же сообщила мне, и я незамедлительно оформил заказ, ибо ну его нафиг – раскупят моргнуть не успеешь! Через 10 минут звонит приятная девушка, начала подробно рассказывать о препарате что то типа:",</w:t>
      </w:r>
    </w:p>
    <w:p w:rsidR="002730D9" w:rsidRDefault="002730D9" w:rsidP="002730D9"/>
    <w:p w:rsidR="002730D9" w:rsidRDefault="002730D9" w:rsidP="002730D9">
      <w:r>
        <w:t>"lt39": "Препарат действует чуть ли не моментально, уже на 2-ой день возвращается подвижность сустава, а боль так вообще проходит через 8-12 часов. Но именно для лечения и закрепления результата на долгие годы нужен курс – 20-27 дней. Это примерно 3-4 тюбика крема.",</w:t>
      </w:r>
    </w:p>
    <w:p w:rsidR="002730D9" w:rsidRDefault="002730D9" w:rsidP="002730D9"/>
    <w:p w:rsidR="002730D9" w:rsidRDefault="002730D9" w:rsidP="002730D9">
      <w:r>
        <w:t>"lt40": "– Девушка, не обижайтесь, но я об этом препарате знаю побольше вашего, так что не старайтесь. Оформите мне лучше с доставкой 10 штучек крема.",</w:t>
      </w:r>
    </w:p>
    <w:p w:rsidR="002730D9" w:rsidRDefault="002730D9" w:rsidP="002730D9"/>
    <w:p w:rsidR="002730D9" w:rsidRDefault="002730D9" w:rsidP="002730D9">
      <w:r>
        <w:t>"lt41": "– Извините, но 10 штук заказать нельзя. Из-за повышенного спроса на такую большую скидку мы продаём максимум 7 штук в одни руки.",</w:t>
      </w:r>
    </w:p>
    <w:p w:rsidR="002730D9" w:rsidRDefault="002730D9" w:rsidP="002730D9"/>
    <w:p w:rsidR="002730D9" w:rsidRDefault="002730D9" w:rsidP="002730D9">
      <w:r>
        <w:t>"lt42": "– Да чтож такое то! Я 2 недели ждал, хотел сразу с запасом взять... Ну ладно, оформляйте 7…",</w:t>
      </w:r>
    </w:p>
    <w:p w:rsidR="002730D9" w:rsidRDefault="002730D9" w:rsidP="002730D9"/>
    <w:p w:rsidR="002730D9" w:rsidRDefault="002730D9" w:rsidP="002730D9">
      <w:r>
        <w:t>"lt43": "Я хотел заказать сразу 10, на всякий случай. Всё-таки редкий препарат, который фиг достанешь по низкой цене. В конце-концов подарил бы кому-нибудь, но политика компании жестока –&lt;b&gt;Не больше 7 штук в одни руки по данной скидке.&lt;/b&gt;",</w:t>
      </w:r>
    </w:p>
    <w:p w:rsidR="002730D9" w:rsidRDefault="002730D9" w:rsidP="002730D9"/>
    <w:p w:rsidR="002730D9" w:rsidRDefault="002730D9" w:rsidP="002730D9">
      <w:r>
        <w:t xml:space="preserve">"lt44": "В общем разрешили мне заказать только 5 тюбиков этого препарата, подтвердили заказ, сказали – ожидайте, приедет ваш заказ по почте (курьера не могли заказать так как денег особо небыло лишних). Надо сказать, что почтой я уже давненько ничего не получал, поэтому несколько </w:t>
      </w:r>
      <w:r>
        <w:lastRenderedPageBreak/>
        <w:t>напрягся. Все-таки кто её знает, эту Почту, потеряют еще мой крем, а мне потом ещё 2 месяца жди, когда он опять в продаже появится по такой низкой цене.",</w:t>
      </w:r>
    </w:p>
    <w:p w:rsidR="002730D9" w:rsidRDefault="002730D9" w:rsidP="002730D9"/>
    <w:p w:rsidR="002730D9" w:rsidRDefault="002730D9" w:rsidP="002730D9">
      <w:r>
        <w:t>"lt45": "К счастью все обошлось. На удивление быстро, всего за несколько дней, мой заказ уже был в почтовом отделении. Моя жена быстро забрала посылку домой.",</w:t>
      </w:r>
    </w:p>
    <w:p w:rsidR="002730D9" w:rsidRDefault="002730D9" w:rsidP="002730D9"/>
    <w:p w:rsidR="002730D9" w:rsidRDefault="002730D9" w:rsidP="002730D9">
      <w:r>
        <w:t>"lt46": "Результаты. Они поразительные!",</w:t>
      </w:r>
    </w:p>
    <w:p w:rsidR="002730D9" w:rsidRDefault="002730D9" w:rsidP="002730D9"/>
    <w:p w:rsidR="002730D9" w:rsidRDefault="002730D9" w:rsidP="002730D9">
      <w:r>
        <w:t>"lt47": "Я конечно понимал, что лечение будет относительно быстрым, курс то всего 20-25 дней, но что эффект я почувствую НАСТОЛЬКО быстро стало для меня сюрпризом! (ниже я расписал как я чувствовал себя через 1 неделю, через 2 недели и т.д.).",</w:t>
      </w:r>
    </w:p>
    <w:p w:rsidR="002730D9" w:rsidRDefault="002730D9" w:rsidP="002730D9"/>
    <w:p w:rsidR="002730D9" w:rsidRDefault="002730D9" w:rsidP="002730D9">
      <w:r>
        <w:t>"lt48": "Помазав колени перед сном, я лёг спать на спину как обычно, ибо по другому я спать отвык – больно. Проснулся я уже на ПРАВОМ боку, упираясь больными суставами в постель, а боли то не было! Я аккуратно начал поднимать мои ноги вверх, а боли всё не было! За 8 часов сна с этим препаратом боль исчезла! Я поднялся, опустил ноги к полу, и хотел встать на ноги, щёлк-щёлк отозвались мои больные колени и я почувствовал лёгкую боль. Так, ладно, обождём пока с ходьбой, всё-таки только 8 часов лечения прошло, подумал я.",</w:t>
      </w:r>
    </w:p>
    <w:p w:rsidR="002730D9" w:rsidRDefault="002730D9" w:rsidP="002730D9"/>
    <w:p w:rsidR="002730D9" w:rsidRDefault="002730D9" w:rsidP="002730D9">
      <w:r>
        <w:t>"lt49": "Дневник моего исцеления",</w:t>
      </w:r>
    </w:p>
    <w:p w:rsidR="002730D9" w:rsidRDefault="002730D9" w:rsidP="002730D9"/>
    <w:p w:rsidR="002730D9" w:rsidRDefault="002730D9" w:rsidP="002730D9">
      <w:r>
        <w:t>"lt50": "Я потратил полгода, чтобы найти это средство и ещё 2 месяца ждал, когда оно появится в продаже. Но это того стоило!",</w:t>
      </w:r>
    </w:p>
    <w:p w:rsidR="002730D9" w:rsidRDefault="002730D9" w:rsidP="002730D9"/>
    <w:p w:rsidR="002730D9" w:rsidRDefault="002730D9" w:rsidP="002730D9">
      <w:r>
        <w:t>"lt51": "В общем, эти мои эксперименты над самим собой, дали замечательные результаты, стопроцентного исцеления, сейчас я попытаюсь по дням восстановить свои ощущения.&lt;br&gt;&lt;b&gt;8 часов лечения:&lt;/b&gt;в состоянии покоя исчезла боль. Незначительные болевые ощущения остались при движении.&lt;br&gt;&lt;b&gt;1 день:&lt;/b&gt;боль полностью исчезла. Спали отёки. Могу сгибать колени, но суставы всё ещё пощёлкивают, побаливают.&lt;br&gt;&lt;b&gt;7 день:&lt;/b&gt;наконец-то пропали щелчки в суставах. Легко двигаю, сгибаю колени, могу спокойно вставать на ноги, но ходить пока не рисковал.&lt;br&gt;&lt;b&gt;14 день:&lt;/b&gt;ощущаю себя здоровым! Ходил по квартире, спускался на улицу на прогулку – никаких неприятных ощущений!&lt;br&gt;&lt;b&gt;21 день:&lt;/b&gt;ощущаю себя замечательно, сделал пробежку в 1 км и не чувствовал ВООБЩЕ НИКАКОЙ БОЛИ! Я будто заново родился!&lt;br&gt;&lt;b&gt;28 день:&lt;/b&gt;сдал анализы и сделал рентген плеча и локтя. Никаких следов артроза! Хрящи в суставах как у 30-ти летнего пацана. Докторша сказала, что на предыдущем рентгене скорее всего был дефект, поэтому диагноз Артроз был ошибочным.",</w:t>
      </w:r>
    </w:p>
    <w:p w:rsidR="002730D9" w:rsidRDefault="002730D9" w:rsidP="002730D9"/>
    <w:p w:rsidR="002730D9" w:rsidRDefault="002730D9" w:rsidP="002730D9">
      <w:r>
        <w:t>"lt52": "Дешевле вылечить суставы 1 раз - чем лечить их постоянно!",</w:t>
      </w:r>
    </w:p>
    <w:p w:rsidR="002730D9" w:rsidRDefault="002730D9" w:rsidP="002730D9"/>
    <w:p w:rsidR="002730D9" w:rsidRDefault="002730D9" w:rsidP="002730D9">
      <w:r>
        <w:lastRenderedPageBreak/>
        <w:t>"lt53": "Я потратил много денег на разные средства для восстановления суставов, на приемы врачей, на обезболивающие, даже ту же инвалидную коляску. И понял одно - лучше один раз потратиться на курс и вылечиться. И это будет намного дешевле, чем постоянно покупать бесполезные мази, обезболивающие, таблетки и ходить на приемы к врачам, делать мрт, и всякие дорогие обследования. Даже факт того, что можно стать инвалидом, лучше раз купить курс и вылечится, чем перестать ходить через какое то время, задумайтесь…. Также я попадался на разные бесплатные средства, которые на самом деле развод, не тратьте время зря, ничего бесплатного не бывает :( Я вам рассказал свой опыт, а решение за Вами. Добра всем!!!",</w:t>
      </w:r>
    </w:p>
    <w:p w:rsidR="002730D9" w:rsidRDefault="002730D9" w:rsidP="002730D9"/>
    <w:p w:rsidR="002730D9" w:rsidRDefault="002730D9" w:rsidP="002730D9">
      <w:r>
        <w:t>"lt54": "&lt;b&gt;P.S.&lt;/b&gt;Дорогой читатель, спасибо Вам, что вы дочитали до конца эту статью, мне приятно. В благодарность за терпение, даю Вам ссылку на сайт, где можно заказать крем. Он появляется в продаже по скидке в 50% примерно 1 раз в 2 месяца, но ожидание того стоит, поверьте. Забыл сказать что препарат называется XX.",</w:t>
      </w:r>
    </w:p>
    <w:p w:rsidR="002730D9" w:rsidRDefault="002730D9" w:rsidP="002730D9"/>
    <w:p w:rsidR="002730D9" w:rsidRDefault="002730D9" w:rsidP="002730D9">
      <w:r>
        <w:t>"lt55": "Сайт того доктора у которого я нашел скидку в 50% - нажмите сюда чтобы перейти",</w:t>
      </w:r>
    </w:p>
    <w:p w:rsidR="002730D9" w:rsidRDefault="002730D9" w:rsidP="002730D9"/>
    <w:p w:rsidR="002730D9" w:rsidRDefault="002730D9" w:rsidP="002730D9">
      <w:r>
        <w:t>"lt56": "На поиск этого средства у нас ушло полгода, а Вам эту информацию дарю за 5 минут чтения, так как в первую очередь я человек, и понимаю что многие как и я нуждаются в помощи. Делитесь в комментариях своими успехами. Если знаете ещё подобные препараты обязательно пишите!",</w:t>
      </w:r>
    </w:p>
    <w:p w:rsidR="002730D9" w:rsidRDefault="002730D9" w:rsidP="002730D9"/>
    <w:p w:rsidR="002730D9" w:rsidRDefault="002730D9" w:rsidP="002730D9">
      <w:r>
        <w:t>"lt57": "Своему выздоровлению я благодарен своей жене которая не бросила меня, которая искала способы поднять меня на ноги. Я ее очень люблю ценю и уважаю!",</w:t>
      </w:r>
    </w:p>
    <w:p w:rsidR="002730D9" w:rsidRDefault="002730D9" w:rsidP="002730D9"/>
    <w:p w:rsidR="002730D9" w:rsidRDefault="002730D9" w:rsidP="002730D9">
      <w:r>
        <w:t>"lt58": "ОБСУЖДЕНИЕ СТАТЬИ",</w:t>
      </w:r>
    </w:p>
    <w:p w:rsidR="002730D9" w:rsidRDefault="002730D9" w:rsidP="002730D9"/>
    <w:p w:rsidR="002730D9" w:rsidRDefault="002730D9" w:rsidP="002730D9">
      <w:r>
        <w:t>"lt59": "Egorich58",</w:t>
      </w:r>
    </w:p>
    <w:p w:rsidR="002730D9" w:rsidRDefault="002730D9" w:rsidP="002730D9"/>
    <w:p w:rsidR="002730D9" w:rsidRDefault="002730D9" w:rsidP="002730D9">
      <w:r>
        <w:t>"lt60": "Обалдеть! Целое исследование провёл! Тебе надо книгу написать. Лечебная физкультура помогает конечно, но пахать надо мама-не-горюй, работать некогда будет! За рецепт - спасибо, будем пробовать лечить колени. Дело за малым дождаться, когда в продаже появится)",</w:t>
      </w:r>
    </w:p>
    <w:p w:rsidR="002730D9" w:rsidRDefault="002730D9" w:rsidP="002730D9"/>
    <w:p w:rsidR="002730D9" w:rsidRDefault="002730D9" w:rsidP="002730D9">
      <w:r>
        <w:t>"lt61": "Наталья Адамейко",</w:t>
      </w:r>
    </w:p>
    <w:p w:rsidR="002730D9" w:rsidRDefault="002730D9" w:rsidP="002730D9"/>
    <w:p w:rsidR="002730D9" w:rsidRDefault="002730D9" w:rsidP="002730D9">
      <w:r>
        <w:t>"lt62": "крем XX))) Отличное средство для лечения артроза! Купила, хотя мой врач и не советовал выкидывать деньги. Теперь удивляется)) Прогресс даже он заметил)) Хотя и настаивает, что это массаж помогает. Но чего-то раньше массаж не особо помогал! Пройду курс, а там видно будет))",</w:t>
      </w:r>
    </w:p>
    <w:p w:rsidR="002730D9" w:rsidRDefault="002730D9" w:rsidP="002730D9"/>
    <w:p w:rsidR="002730D9" w:rsidRDefault="002730D9" w:rsidP="002730D9">
      <w:r>
        <w:t>"lt63": "Достоинства",</w:t>
      </w:r>
    </w:p>
    <w:p w:rsidR="002730D9" w:rsidRDefault="002730D9" w:rsidP="002730D9"/>
    <w:p w:rsidR="002730D9" w:rsidRDefault="002730D9" w:rsidP="002730D9">
      <w:r>
        <w:t>"lt64": "быстро действует",</w:t>
      </w:r>
    </w:p>
    <w:p w:rsidR="002730D9" w:rsidRDefault="002730D9" w:rsidP="002730D9"/>
    <w:p w:rsidR="002730D9" w:rsidRDefault="002730D9" w:rsidP="002730D9">
      <w:r>
        <w:t>"lt65": "Недостатки",</w:t>
      </w:r>
    </w:p>
    <w:p w:rsidR="002730D9" w:rsidRDefault="002730D9" w:rsidP="002730D9"/>
    <w:p w:rsidR="002730D9" w:rsidRDefault="002730D9" w:rsidP="002730D9">
      <w:r>
        <w:t>"lt66": "нельзя купить в аптеке, приходится ждать заказ",</w:t>
      </w:r>
    </w:p>
    <w:p w:rsidR="002730D9" w:rsidRDefault="002730D9" w:rsidP="002730D9"/>
    <w:p w:rsidR="002730D9" w:rsidRDefault="002730D9" w:rsidP="002730D9">
      <w:r>
        <w:t>"lt67": "Михаил Юзбашев",</w:t>
      </w:r>
    </w:p>
    <w:p w:rsidR="002730D9" w:rsidRDefault="002730D9" w:rsidP="002730D9"/>
    <w:p w:rsidR="002730D9" w:rsidRDefault="002730D9" w:rsidP="002730D9">
      <w:r>
        <w:t>"lt68": "Года 4 назад... Хотя не, даже 5 лет назад! Я вылечил язву желудка и тоже препаратом на основе экстрактов. Щас уже названия не упомню, но похоже это был препарат как раз c этого завода... как вспомню название - отпишусь",</w:t>
      </w:r>
    </w:p>
    <w:p w:rsidR="002730D9" w:rsidRDefault="002730D9" w:rsidP="002730D9"/>
    <w:p w:rsidR="002730D9" w:rsidRDefault="002730D9" w:rsidP="002730D9">
      <w:r>
        <w:t>"lt69": "Iren_Kolesnikova",</w:t>
      </w:r>
    </w:p>
    <w:p w:rsidR="002730D9" w:rsidRDefault="002730D9" w:rsidP="002730D9"/>
    <w:p w:rsidR="002730D9" w:rsidRDefault="002730D9" w:rsidP="002730D9">
      <w:r>
        <w:t>"lt70": "у меня артроз тазобедр, плечи,шейные позв. живу. приспособилась. бассейн,пилатес. таблы когда болит сильнее чем обычно. но крем XX чтото новенькое, надо попробовать темболее что стоит копейки, если сравнивать сколько я на анальгетику спустила",</w:t>
      </w:r>
    </w:p>
    <w:p w:rsidR="002730D9" w:rsidRDefault="002730D9" w:rsidP="002730D9"/>
    <w:p w:rsidR="002730D9" w:rsidRDefault="002730D9" w:rsidP="002730D9">
      <w:r>
        <w:t>"lt71": "Борис Милованов",</w:t>
      </w:r>
    </w:p>
    <w:p w:rsidR="002730D9" w:rsidRDefault="002730D9" w:rsidP="002730D9"/>
    <w:p w:rsidR="002730D9" w:rsidRDefault="002730D9" w:rsidP="002730D9">
      <w:r>
        <w:t>"lt72": "Андрей, спасибо за инфу! А то я уже живу с остеартрозом коленного сустава 12 лет. Как живу. Осенью и весной обострения. Сразу в ход идет терапия. Найс мазь и найз таблетки. Дона в задницу 2 упаковки. Пью попеременно то Терафлекс 3 мес,то Глюкозамин. Вот Сейчас Артра 6 месяцев. Полгода отдыхаю. Езжу в санатории. Там или лечебная грязь или озокерит. Гуляю много пешком. Расслябляться нельзя,а то обезножете. Я уже 12 лет борюсь. Купил в аптеке собачьи наколенники. А еще мажу всякими мазями при обострении. Мне все помогает хорошо. Только лекарства надо менять. Последнего поколения надо. Все конечно дорогое.",</w:t>
      </w:r>
    </w:p>
    <w:p w:rsidR="002730D9" w:rsidRDefault="002730D9" w:rsidP="002730D9"/>
    <w:p w:rsidR="002730D9" w:rsidRDefault="002730D9" w:rsidP="002730D9">
      <w:r>
        <w:t>"lt73": "vasilykotof",</w:t>
      </w:r>
    </w:p>
    <w:p w:rsidR="002730D9" w:rsidRDefault="002730D9" w:rsidP="002730D9"/>
    <w:p w:rsidR="002730D9" w:rsidRDefault="002730D9" w:rsidP="002730D9">
      <w:r>
        <w:t>"lt74": "Сидячая работа тоже гробит организм. Вроде не напрягался, трудился в офисе, и вот на тебе. Жутко болят колени, как будто туда кровь не поступает. Надеюсь крем мне поможет. Мажу третий день. В состоянии покоя и при хотьбе боли уже нет, что радует. Но если глубой присед сделать, то есть некоторые болевые ошущения. Надеюсь скоро пройдут",</w:t>
      </w:r>
    </w:p>
    <w:p w:rsidR="002730D9" w:rsidRDefault="002730D9" w:rsidP="002730D9"/>
    <w:p w:rsidR="002730D9" w:rsidRDefault="002730D9" w:rsidP="002730D9">
      <w:r>
        <w:t>"lt75": "gs_pengrina",</w:t>
      </w:r>
    </w:p>
    <w:p w:rsidR="002730D9" w:rsidRDefault="002730D9" w:rsidP="002730D9"/>
    <w:p w:rsidR="002730D9" w:rsidRDefault="002730D9" w:rsidP="002730D9">
      <w:r>
        <w:t>"lt76": "Заказала мужу крем XX после долгих поисков подходящего средства. Надеюсь, что он поможет... Я вижу, как мой благоверный мучается... В холода ни присесть, ни пройтись... Мне средство врач-ревматолог посоветовал. Вот и проверим — работает или нет. Жду доставки!",</w:t>
      </w:r>
    </w:p>
    <w:p w:rsidR="002730D9" w:rsidRDefault="002730D9" w:rsidP="002730D9"/>
    <w:p w:rsidR="002730D9" w:rsidRDefault="002730D9" w:rsidP="002730D9">
      <w:r>
        <w:t>"lt77": "Дмитрий",</w:t>
      </w:r>
    </w:p>
    <w:p w:rsidR="002730D9" w:rsidRDefault="002730D9" w:rsidP="002730D9"/>
    <w:p w:rsidR="002730D9" w:rsidRDefault="002730D9" w:rsidP="002730D9">
      <w:r>
        <w:t>"lt78": "чот дорого блин...",</w:t>
      </w:r>
    </w:p>
    <w:p w:rsidR="002730D9" w:rsidRDefault="002730D9" w:rsidP="002730D9"/>
    <w:p w:rsidR="002730D9" w:rsidRDefault="002730D9" w:rsidP="002730D9">
      <w:r>
        <w:t>"lt79": "Sanderellla",</w:t>
      </w:r>
    </w:p>
    <w:p w:rsidR="002730D9" w:rsidRDefault="002730D9" w:rsidP="002730D9"/>
    <w:p w:rsidR="002730D9" w:rsidRDefault="002730D9" w:rsidP="002730D9">
      <w:r>
        <w:t>"lt80": "Милый Дмитрий! Если для вас это дорого, то поверьте мне, бывшей артрознице, значит вы здоровый человек и у вас ничего не болит! Когда руки болят так, что ложку держишь и слёзы льются, тогда стоимость крем XX будет казаться сущими копейками! Тогда будешь готов любые деньги заплатить, чтобы прекратить эту пытку хотя бы на время. А за препарат, который навсегда избавляет от этих адских мучений будешь готов душу дьяволу продать! Это я на личном опыте говорю. Лучше до такого не доводить, а как только чуть заболело - сразу купировать проблему. То что пережила я никому не пожелаю, артроз страшная штука",</w:t>
      </w:r>
    </w:p>
    <w:p w:rsidR="002730D9" w:rsidRDefault="002730D9" w:rsidP="002730D9"/>
    <w:p w:rsidR="002730D9" w:rsidRDefault="002730D9" w:rsidP="002730D9">
      <w:r>
        <w:t>"lt81": "Дмитрий",</w:t>
      </w:r>
    </w:p>
    <w:p w:rsidR="002730D9" w:rsidRDefault="002730D9" w:rsidP="002730D9"/>
    <w:p w:rsidR="002730D9" w:rsidRDefault="002730D9" w:rsidP="002730D9">
      <w:r>
        <w:t>"lt82": "да не, если реально помогает, то нормальная цена, тут спору нет. но поможет ли? меня шейный остеохондроз допекает, голова просто трескается порой от боли. так что что такое боль я знаю, можете не объяснять) вопрос то, вылечит ли хваленый крем или нет? а то может так чисто \"ПОНТЫ\" очередные?",</w:t>
      </w:r>
    </w:p>
    <w:p w:rsidR="002730D9" w:rsidRDefault="002730D9" w:rsidP="002730D9"/>
    <w:p w:rsidR="002730D9" w:rsidRDefault="002730D9" w:rsidP="002730D9">
      <w:r>
        <w:t>"lt83": "Sanderellla",</w:t>
      </w:r>
    </w:p>
    <w:p w:rsidR="002730D9" w:rsidRDefault="002730D9" w:rsidP="002730D9"/>
    <w:p w:rsidR="002730D9" w:rsidRDefault="002730D9" w:rsidP="002730D9">
      <w:r>
        <w:t>"lt84": "Про остеохондроз не скажу - не страдала. Но по сути остеоходроз это изнашивание хрящей позвоночника + отложения солей + в запущенном случае деградация кости позвонков. И всё это крем XX может восстановить, так что не вижу причин не попробовать. Хотя ваши сомнения мне не понятны, если бы мне сказали, когда меня артроз мучил - \"Вон куча го*на, оно поможет! Ешь!\", я бы не раздумывая ела, потому что если есть хоть малейший шанс - надо пробовать обязательно!",</w:t>
      </w:r>
    </w:p>
    <w:p w:rsidR="002730D9" w:rsidRDefault="002730D9" w:rsidP="002730D9"/>
    <w:p w:rsidR="002730D9" w:rsidRDefault="002730D9" w:rsidP="002730D9">
      <w:r>
        <w:t>"lt85": "Алексей Николаевич",</w:t>
      </w:r>
    </w:p>
    <w:p w:rsidR="002730D9" w:rsidRDefault="002730D9" w:rsidP="002730D9"/>
    <w:p w:rsidR="002730D9" w:rsidRDefault="002730D9" w:rsidP="002730D9">
      <w:r>
        <w:t>"lt86": "Ну про го*но уже перебор)))) Но суть верная, да",</w:t>
      </w:r>
    </w:p>
    <w:p w:rsidR="002730D9" w:rsidRDefault="002730D9" w:rsidP="002730D9"/>
    <w:p w:rsidR="002730D9" w:rsidRDefault="002730D9" w:rsidP="002730D9">
      <w:r>
        <w:lastRenderedPageBreak/>
        <w:t>"lt87": "Дмитрий",</w:t>
      </w:r>
    </w:p>
    <w:p w:rsidR="002730D9" w:rsidRDefault="002730D9" w:rsidP="002730D9"/>
    <w:p w:rsidR="002730D9" w:rsidRDefault="002730D9" w:rsidP="002730D9">
      <w:r>
        <w:t>"lt88": "ладно-ладно! убедили)) изыщу чуть бабосиков на здоровье) осталось толкьо дождаться в продаже. отпишитесь чтоли когда появится, а",</w:t>
      </w:r>
    </w:p>
    <w:p w:rsidR="002730D9" w:rsidRDefault="002730D9" w:rsidP="002730D9"/>
    <w:p w:rsidR="002730D9" w:rsidRDefault="002730D9" w:rsidP="002730D9">
      <w:r>
        <w:t>"lt89": "troll_lol_o",</w:t>
      </w:r>
    </w:p>
    <w:p w:rsidR="002730D9" w:rsidRDefault="002730D9" w:rsidP="002730D9"/>
    <w:p w:rsidR="002730D9" w:rsidRDefault="002730D9" w:rsidP="002730D9">
      <w:r>
        <w:t>"lt90": "да херня это все! ни верю не разу! за месяц никогда артрит не вылечить, люди годами лечаться и лекарствами и упражениями по тому же бубновскому и то у них результаты хуже!",</w:t>
      </w:r>
    </w:p>
    <w:p w:rsidR="002730D9" w:rsidRDefault="002730D9" w:rsidP="002730D9"/>
    <w:p w:rsidR="002730D9" w:rsidRDefault="002730D9" w:rsidP="002730D9">
      <w:r>
        <w:t>"lt91": "Иван Колясников",</w:t>
      </w:r>
    </w:p>
    <w:p w:rsidR="002730D9" w:rsidRDefault="002730D9" w:rsidP="002730D9"/>
    <w:p w:rsidR="002730D9" w:rsidRDefault="002730D9" w:rsidP="002730D9">
      <w:r>
        <w:t>"lt92": "Ну верить или не верить это твоё право, бога ради. Я за себя скажу - мне крем вылечил колени. До него тоже перепробовал вагон разных и мазей, и таблеток, и уколы даже ставили. По хваленому Бубновскому тоже занимался. Результата с гулькин нос! Либо вообще не помогает, либо помогает но не надолго. А после курса крема XX я уже четвёртый год о коленях не вспоминаю! И всем советую и буду советовать!",</w:t>
      </w:r>
    </w:p>
    <w:p w:rsidR="002730D9" w:rsidRDefault="002730D9" w:rsidP="002730D9"/>
    <w:p w:rsidR="002730D9" w:rsidRDefault="002730D9" w:rsidP="002730D9">
      <w:r>
        <w:t>"lt93": "Ирина Кучерова",</w:t>
      </w:r>
    </w:p>
    <w:p w:rsidR="002730D9" w:rsidRDefault="002730D9" w:rsidP="002730D9"/>
    <w:p w:rsidR="002730D9" w:rsidRDefault="002730D9" w:rsidP="002730D9">
      <w:r>
        <w:t>"lt94": "\"troll_lol_o\", по вашему нику уже всё понятно, что зашли просто потролить, так что идите куда шли.",</w:t>
      </w:r>
    </w:p>
    <w:p w:rsidR="002730D9" w:rsidRDefault="002730D9" w:rsidP="002730D9"/>
    <w:p w:rsidR="002730D9" w:rsidRDefault="002730D9" w:rsidP="002730D9">
      <w:r>
        <w:t>"lt95": "Там выше спрашивали вро шейный остеохондроз, так вот, я вылечила его. Да, крем XX. И да за месяц. Даже чуть меньше, потому что заказала только 2 тюбика и на полный курс не хватило. Но уже год как шея меня не беспокоит и головные боли остались в прошлом",</w:t>
      </w:r>
    </w:p>
    <w:p w:rsidR="002730D9" w:rsidRDefault="002730D9" w:rsidP="002730D9"/>
    <w:p w:rsidR="002730D9" w:rsidRDefault="002730D9" w:rsidP="002730D9">
      <w:r>
        <w:t>"lt96": "Алексей Николаевич",</w:t>
      </w:r>
    </w:p>
    <w:p w:rsidR="002730D9" w:rsidRDefault="002730D9" w:rsidP="002730D9"/>
    <w:p w:rsidR="002730D9" w:rsidRDefault="002730D9" w:rsidP="002730D9">
      <w:r>
        <w:t>"lt97": "Меня всегда удивляют люди, которым советуешь, а они в ответ - \"Вы всё врёёёёёёёти!!! Я вам не верю!!!!\" Ну не веришь, так не верь. Зачем об этом писать то? Чтобы самым умным показаться?",</w:t>
      </w:r>
    </w:p>
    <w:p w:rsidR="002730D9" w:rsidRDefault="002730D9" w:rsidP="002730D9"/>
    <w:p w:rsidR="002730D9" w:rsidRDefault="002730D9" w:rsidP="002730D9">
      <w:r>
        <w:t>"lt98": "yamahan",</w:t>
      </w:r>
    </w:p>
    <w:p w:rsidR="002730D9" w:rsidRDefault="002730D9" w:rsidP="002730D9"/>
    <w:p w:rsidR="002730D9" w:rsidRDefault="002730D9" w:rsidP="002730D9">
      <w:r>
        <w:t xml:space="preserve">"lt99": "Да не обращай на них внимания, Андрей! Таких меньшинство, но из-за того что они каждой бочке затычка, везде норовят своей желчью плеснуть, кажется что таких много. Но нет! </w:t>
      </w:r>
      <w:r>
        <w:lastRenderedPageBreak/>
        <w:t>Нормальных людей намного больше, которые тебе благодарны, но просто не пишут об этом, а молча пользуются твоими советами.",</w:t>
      </w:r>
    </w:p>
    <w:p w:rsidR="002730D9" w:rsidRDefault="002730D9" w:rsidP="002730D9"/>
    <w:p w:rsidR="002730D9" w:rsidRDefault="002730D9" w:rsidP="002730D9">
      <w:r>
        <w:t>"lt100": "Asorti",</w:t>
      </w:r>
    </w:p>
    <w:p w:rsidR="002730D9" w:rsidRDefault="002730D9" w:rsidP="002730D9"/>
    <w:p w:rsidR="002730D9" w:rsidRDefault="002730D9" w:rsidP="002730D9">
      <w:r>
        <w:t>"lt101": "Мне при артрозе назначали колоть Хондрогард целый месяц. И что вы думаете? Правильно! 2 месяца всё казалось бы хорошо, а потом началось заново... Врач сказал \"Ну повторите курс, помогает же\". Да нифига себе помогает! Месяц колешься и всего 2 месяца эффект и так всю оставшуюся жизнь колоться чтоли? Нафиг, решила я!",</w:t>
      </w:r>
    </w:p>
    <w:p w:rsidR="002730D9" w:rsidRDefault="002730D9" w:rsidP="002730D9"/>
    <w:p w:rsidR="002730D9" w:rsidRDefault="002730D9" w:rsidP="002730D9">
      <w:r>
        <w:t>"lt102": "Каким то чудом нашла крем XX, уже не помню даже как. Промазалась курс, который на минуточку, обошелся дешевле курса Хондрогарда почти в 3 раза! И вот уже третий год пошел, а от артроза даже воспоминаний не осталось. Так что делайте, ребята, выводы, лечитесь правильно и будет вам счастье.",</w:t>
      </w:r>
    </w:p>
    <w:p w:rsidR="002730D9" w:rsidRDefault="002730D9" w:rsidP="002730D9"/>
    <w:p w:rsidR="002730D9" w:rsidRDefault="002730D9" w:rsidP="002730D9">
      <w:r>
        <w:t>"lt103": "Nikolay47",</w:t>
      </w:r>
    </w:p>
    <w:p w:rsidR="002730D9" w:rsidRDefault="002730D9" w:rsidP="002730D9"/>
    <w:p w:rsidR="002730D9" w:rsidRDefault="002730D9" w:rsidP="002730D9">
      <w:r>
        <w:t>"lt104": "Я тоже вставлю свои пять копеек =)",</w:t>
      </w:r>
    </w:p>
    <w:p w:rsidR="002730D9" w:rsidRDefault="002730D9" w:rsidP="002730D9"/>
    <w:p w:rsidR="002730D9" w:rsidRDefault="002730D9" w:rsidP="002730D9">
      <w:r>
        <w:t>"lt105": "В прошлом я профессиональный спортсмен, поэтому травмы были частенько. Обычно это были какие-то незначительные вывихи или растяжения, но несколько лет назад я очень сильно повредил колено. Некоторое время даже пришлось ходить с костылем. Никакое лечение практически не помогало, только лишь временно снимало боль, которая затем вновь возвращалась. А при физических нагрузках боль становилась просто нестерпимой, колено распухало и было больно даже ходить.",</w:t>
      </w:r>
    </w:p>
    <w:p w:rsidR="002730D9" w:rsidRDefault="002730D9" w:rsidP="002730D9"/>
    <w:p w:rsidR="002730D9" w:rsidRDefault="002730D9" w:rsidP="002730D9">
      <w:r>
        <w:t>"lt106": "В результате мне пришлось бросить спорт. Для снятия боли принимал обезболивающее по несколько раз на день.",</w:t>
      </w:r>
    </w:p>
    <w:p w:rsidR="002730D9" w:rsidRDefault="002730D9" w:rsidP="002730D9"/>
    <w:p w:rsidR="002730D9" w:rsidRDefault="002730D9" w:rsidP="002730D9">
      <w:r>
        <w:t>"lt107": "Крем купил по совету жены, которая нашла о нем информацию на каком-то медицинском форуме. После пары дней регулярного применения боли стали заметно меньше. Я мог уже спокойно ходить. А еще через неделю я вообще забыл про обезболивающие таблетки. Затеяли с женой ремонт в доме, и пока колено меня не побеспокоило ни разу, даже при физических нагрузках. В дальнейшем планирую потихоньку вернуться к спорту, но, конечно, уже буду осторожнее с нагрузками. Колено до сих пор иногда мажу кремом, но уже чисто в профилактических целях. Заказали еще парочку, чтобы всегда был под рукой при необходимости.",</w:t>
      </w:r>
    </w:p>
    <w:p w:rsidR="002730D9" w:rsidRDefault="002730D9" w:rsidP="002730D9"/>
    <w:p w:rsidR="002730D9" w:rsidRDefault="002730D9" w:rsidP="002730D9">
      <w:r>
        <w:t>"lt108": "Fedun",</w:t>
      </w:r>
    </w:p>
    <w:p w:rsidR="002730D9" w:rsidRDefault="002730D9" w:rsidP="002730D9"/>
    <w:p w:rsidR="002730D9" w:rsidRDefault="002730D9" w:rsidP="002730D9">
      <w:r>
        <w:t>"lt109": "Моя мама имела давнюю проблему с суставом на руке. Когда я купил маме этот крем, она посмотрела на меня как на ненормального)). Еще бы, что только не придумают сейчас, чтобы завлечь клиента! Удалось привлечь ее натуральным составом, все же без химии, вызывает доверие. Начала использовать.",</w:t>
      </w:r>
    </w:p>
    <w:p w:rsidR="002730D9" w:rsidRDefault="002730D9" w:rsidP="002730D9"/>
    <w:p w:rsidR="002730D9" w:rsidRDefault="002730D9" w:rsidP="002730D9">
      <w:r>
        <w:t>"lt110": "И как ни странно, буквально через пару дней использования боли начали постепенно проходить, а через месяц моя мама смогла без труда сгибать и разгибать руку. Такого эффекта прежде не давала ни одна мазь, а она их перепробовала кучу. В общем, можем сказать что мазь работает, заказал ей на сайте еще 5 упаковок, чтобы она постоянно пользовалась и не запускала свой артрит. Потому что если не следить за суставами, то дело может закончиться плачевно. А оно вам надо?",</w:t>
      </w:r>
    </w:p>
    <w:p w:rsidR="002730D9" w:rsidRDefault="002730D9" w:rsidP="002730D9"/>
    <w:p w:rsidR="002730D9" w:rsidRDefault="002730D9" w:rsidP="002730D9">
      <w:r>
        <w:t>"lt111": "Алексей Николаевич",</w:t>
      </w:r>
    </w:p>
    <w:p w:rsidR="002730D9" w:rsidRDefault="002730D9" w:rsidP="002730D9"/>
    <w:p w:rsidR="002730D9" w:rsidRDefault="002730D9" w:rsidP="002730D9">
      <w:r>
        <w:t>"lt112": "Я если честно удивлён, что так много людей знают об креме XX! Прям реально неожиданность для меня. Я почти полгода угробил, чтобы узнать о нем, а надо было просто в блоге пост запилить и у людей спросить))",</w:t>
      </w:r>
    </w:p>
    <w:p w:rsidR="002730D9" w:rsidRDefault="002730D9" w:rsidP="002730D9"/>
    <w:p w:rsidR="002730D9" w:rsidRDefault="002730D9" w:rsidP="002730D9">
      <w:r>
        <w:t>"lt113": "Анна Муконина",</w:t>
      </w:r>
    </w:p>
    <w:p w:rsidR="002730D9" w:rsidRDefault="002730D9" w:rsidP="002730D9"/>
    <w:p w:rsidR="002730D9" w:rsidRDefault="002730D9" w:rsidP="002730D9">
      <w:r>
        <w:t>"lt114": "Ну такж! Тут всё-таки сообщество Здоровых людей и все подкованы в плане редких рецептов и препаратов. Так что да, надо было спрашивать совета раньше, а не изобретать велосипед ;)",</w:t>
      </w:r>
    </w:p>
    <w:p w:rsidR="002730D9" w:rsidRDefault="002730D9" w:rsidP="002730D9"/>
    <w:p w:rsidR="002730D9" w:rsidRDefault="002730D9" w:rsidP="002730D9">
      <w:r>
        <w:t>"lt115": "Алексей Николаевич",</w:t>
      </w:r>
    </w:p>
    <w:p w:rsidR="002730D9" w:rsidRDefault="002730D9" w:rsidP="002730D9"/>
    <w:p w:rsidR="002730D9" w:rsidRDefault="002730D9" w:rsidP="002730D9">
      <w:r>
        <w:t>"lt116": "Теперь буду знать, Анечка, буду знать) С другой стороны, я теперь сам с усам и в методах лечения суставов собаку съел. Самообразование никогда лишним не бывает)",</w:t>
      </w:r>
    </w:p>
    <w:p w:rsidR="002730D9" w:rsidRDefault="002730D9" w:rsidP="002730D9"/>
    <w:p w:rsidR="002730D9" w:rsidRDefault="002730D9" w:rsidP="002730D9">
      <w:r>
        <w:t>"lt117": "malinka",</w:t>
      </w:r>
    </w:p>
    <w:p w:rsidR="002730D9" w:rsidRDefault="002730D9" w:rsidP="002730D9"/>
    <w:p w:rsidR="002730D9" w:rsidRDefault="002730D9" w:rsidP="002730D9">
      <w:r>
        <w:t>"lt118": "Мне когда поставили диагноз \"Радикулит\" я чуть не разревелась. Какой Радикулит!?!? Мне всего 38! Я же не старая бабка! Не может у меня быть радикулита! А оказалось очень даже может и возраст здесь ни причём...",</w:t>
      </w:r>
    </w:p>
    <w:p w:rsidR="002730D9" w:rsidRDefault="002730D9" w:rsidP="002730D9"/>
    <w:p w:rsidR="002730D9" w:rsidRDefault="002730D9" w:rsidP="002730D9">
      <w:r>
        <w:t>"lt119": "И только кремXX вернул мою спинку в 16-ти летнее состояние) И никакая я не бабка радикулитная больше))",</w:t>
      </w:r>
    </w:p>
    <w:p w:rsidR="002730D9" w:rsidRDefault="002730D9" w:rsidP="002730D9"/>
    <w:p w:rsidR="002730D9" w:rsidRDefault="002730D9" w:rsidP="002730D9">
      <w:r>
        <w:t>"lt120": "Андрей, спасибо что напомнили о суставах, заказала только что себе ещё крем, для профилактики лишним не будет! Кому интересно сейчас крем ещё есть в наличии, но осталось совсем мало, я когда заказывала было на складе всего 490 тюбиков. Так что, кто не успел, тот опоздал - Официальный сайт крема XX",</w:t>
      </w:r>
    </w:p>
    <w:p w:rsidR="002730D9" w:rsidRDefault="002730D9" w:rsidP="002730D9"/>
    <w:p w:rsidR="002730D9" w:rsidRDefault="002730D9" w:rsidP="002730D9">
      <w:r>
        <w:t>"lt121": "Николай Любухин",</w:t>
      </w:r>
    </w:p>
    <w:p w:rsidR="002730D9" w:rsidRDefault="002730D9" w:rsidP="002730D9"/>
    <w:p w:rsidR="002730D9" w:rsidRDefault="002730D9" w:rsidP="002730D9">
      <w:r>
        <w:t>"lt122": "Ребята, спасибо вам огромное! Вы мне подарили надежду, что не всё потеряно. Заказал крем XX, по результатам обязательно отпишусь Андрею",</w:t>
      </w:r>
    </w:p>
    <w:p w:rsidR="002730D9" w:rsidRDefault="002730D9" w:rsidP="002730D9"/>
    <w:p w:rsidR="002730D9" w:rsidRDefault="002730D9" w:rsidP="002730D9">
      <w:r>
        <w:t>"lt123": "Оставить комментарий",</w:t>
      </w:r>
    </w:p>
    <w:p w:rsidR="002730D9" w:rsidRDefault="002730D9" w:rsidP="002730D9"/>
    <w:p w:rsidR="002730D9" w:rsidRDefault="002730D9" w:rsidP="002730D9"/>
    <w:p w:rsidR="002730D9" w:rsidRDefault="002730D9" w:rsidP="002730D9">
      <w:r>
        <w:t>"lt125": "Комментарий",</w:t>
      </w:r>
    </w:p>
    <w:p w:rsidR="002730D9" w:rsidRDefault="002730D9" w:rsidP="002730D9"/>
    <w:p w:rsidR="002730D9" w:rsidRDefault="002730D9" w:rsidP="002730D9">
      <w:r>
        <w:t>"lt126": "Имя",</w:t>
      </w:r>
    </w:p>
    <w:p w:rsidR="002730D9" w:rsidRDefault="002730D9" w:rsidP="002730D9"/>
    <w:p w:rsidR="002730D9" w:rsidRDefault="002730D9" w:rsidP="002730D9">
      <w:r>
        <w:t>"lt127": "Email",</w:t>
      </w:r>
    </w:p>
    <w:p w:rsidR="002730D9" w:rsidRDefault="002730D9" w:rsidP="002730D9"/>
    <w:p w:rsidR="002730D9" w:rsidRDefault="002730D9" w:rsidP="002730D9">
      <w:r>
        <w:t>"lt128": "Отправить",</w:t>
      </w:r>
    </w:p>
    <w:p w:rsidR="002730D9" w:rsidRDefault="002730D9" w:rsidP="002730D9"/>
    <w:p w:rsidR="002730D9" w:rsidRDefault="002730D9" w:rsidP="002730D9">
      <w:r>
        <w:t>"lt129": "Обо мне",</w:t>
      </w:r>
    </w:p>
    <w:p w:rsidR="002730D9" w:rsidRDefault="002730D9" w:rsidP="002730D9"/>
    <w:p w:rsidR="002730D9" w:rsidRDefault="002730D9" w:rsidP="002730D9">
      <w:r>
        <w:t>"lt130": "Приветствую Вас на своем сайте о здоровье, телесном и не только. Надеюсь, статьи моего блога помогут вам взглянуть на свой организм по новому, понять, как он живет и почему болеет и, увы, стареет. Если же Вы испытываете, проблемы со здоровьем физического тела или чувствуете дискомфорты в эмоциональной сфере – приглашаю в уникальное on-line сообщество «СООБЩЕСТВО ЗДОРОВЫХ ЛЮДЕЙ!»",</w:t>
      </w:r>
    </w:p>
    <w:p w:rsidR="002730D9" w:rsidRDefault="002730D9" w:rsidP="002730D9"/>
    <w:p w:rsidR="008601F0" w:rsidRDefault="002730D9" w:rsidP="002730D9">
      <w:r>
        <w:t>"lt131": "Алексей Николаевич Макарчук",</w:t>
      </w:r>
      <w:bookmarkEnd w:id="0"/>
    </w:p>
    <w:sectPr w:rsidR="008601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A00002EF" w:usb1="4000207B" w:usb2="00000000"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CC"/>
    <w:rsid w:val="002730D9"/>
    <w:rsid w:val="007968CC"/>
    <w:rsid w:val="008601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3C090C-B4A7-4418-B6C5-152766248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5E825433.dotm</Template>
  <TotalTime>0</TotalTime>
  <Pages>12</Pages>
  <Words>3593</Words>
  <Characters>20481</Characters>
  <Application>Microsoft Office Word</Application>
  <DocSecurity>0</DocSecurity>
  <Lines>170</Lines>
  <Paragraphs>48</Paragraphs>
  <ScaleCrop>false</ScaleCrop>
  <Company/>
  <LinksUpToDate>false</LinksUpToDate>
  <CharactersWithSpaces>24026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Касьяненко Вадим Анатольевич</dc:creator>
  <cp:keywords/>
  <dc:description/>
  <cp:lastModifiedBy>Касьяненко Вадим Анатольевич</cp:lastModifiedBy>
  <cp:revision>2</cp:revision>
  <dcterms:created xsi:type="dcterms:W3CDTF">2019-07-09T10:18:00Z</dcterms:created>
  <dcterms:modified xsi:type="dcterms:W3CDTF">2019-07-09T10:18:00Z</dcterms:modified>
</cp:coreProperties>
</file>