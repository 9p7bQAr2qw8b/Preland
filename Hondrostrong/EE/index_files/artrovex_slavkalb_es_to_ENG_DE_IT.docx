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2D" w:rsidRPr="005E4B2D" w:rsidRDefault="005E4B2D" w:rsidP="005E4B2D">
      <w:pPr>
        <w:rPr>
          <w:lang w:val="en-US"/>
        </w:rPr>
      </w:pPr>
      <w:r w:rsidRPr="005E4B2D">
        <w:rPr>
          <w:lang w:val="en-US"/>
        </w:rPr>
        <w:t>"lt0": "Saltar al contenido principal.",</w:t>
      </w:r>
    </w:p>
    <w:p w:rsidR="005E4B2D" w:rsidRPr="005E4B2D" w:rsidRDefault="005E4B2D" w:rsidP="005E4B2D">
      <w:pPr>
        <w:rPr>
          <w:lang w:val="en-US"/>
        </w:rPr>
      </w:pPr>
    </w:p>
    <w:p w:rsidR="005E4B2D" w:rsidRPr="005E4B2D" w:rsidRDefault="005E4B2D" w:rsidP="005E4B2D">
      <w:pPr>
        <w:rPr>
          <w:lang w:val="en-US"/>
        </w:rPr>
      </w:pPr>
      <w:r w:rsidRPr="005E4B2D">
        <w:rPr>
          <w:lang w:val="en-US"/>
        </w:rPr>
        <w:t>"lt1": "La página es una página de publicidad.",</w:t>
      </w:r>
    </w:p>
    <w:p w:rsidR="005E4B2D" w:rsidRPr="005E4B2D" w:rsidRDefault="005E4B2D" w:rsidP="005E4B2D">
      <w:pPr>
        <w:rPr>
          <w:lang w:val="en-US"/>
        </w:rPr>
      </w:pPr>
    </w:p>
    <w:p w:rsidR="005E4B2D" w:rsidRPr="005E4B2D" w:rsidRDefault="005E4B2D" w:rsidP="005E4B2D">
      <w:pPr>
        <w:rPr>
          <w:lang w:val="en-US"/>
        </w:rPr>
      </w:pPr>
      <w:r w:rsidRPr="005E4B2D">
        <w:rPr>
          <w:lang w:val="en-US"/>
        </w:rPr>
        <w:t>"lt2": "Noticias",</w:t>
      </w:r>
    </w:p>
    <w:p w:rsidR="005E4B2D" w:rsidRPr="005E4B2D" w:rsidRDefault="005E4B2D" w:rsidP="005E4B2D">
      <w:pPr>
        <w:rPr>
          <w:lang w:val="en-US"/>
        </w:rPr>
      </w:pPr>
    </w:p>
    <w:p w:rsidR="005E4B2D" w:rsidRPr="005E4B2D" w:rsidRDefault="005E4B2D" w:rsidP="005E4B2D">
      <w:pPr>
        <w:rPr>
          <w:lang w:val="en-US"/>
        </w:rPr>
      </w:pPr>
      <w:r w:rsidRPr="005E4B2D">
        <w:rPr>
          <w:lang w:val="en-US"/>
        </w:rPr>
        <w:t>"lt3": "Sobre el ministerio",</w:t>
      </w:r>
    </w:p>
    <w:p w:rsidR="005E4B2D" w:rsidRPr="005E4B2D" w:rsidRDefault="005E4B2D" w:rsidP="005E4B2D">
      <w:pPr>
        <w:rPr>
          <w:lang w:val="en-US"/>
        </w:rPr>
      </w:pPr>
    </w:p>
    <w:p w:rsidR="005E4B2D" w:rsidRPr="005E4B2D" w:rsidRDefault="005E4B2D" w:rsidP="005E4B2D">
      <w:pPr>
        <w:rPr>
          <w:lang w:val="en-US"/>
        </w:rPr>
      </w:pPr>
      <w:r w:rsidRPr="005E4B2D">
        <w:rPr>
          <w:lang w:val="en-US"/>
        </w:rPr>
        <w:t>"lt4": "Documentos",</w:t>
      </w:r>
    </w:p>
    <w:p w:rsidR="005E4B2D" w:rsidRPr="005E4B2D" w:rsidRDefault="005E4B2D" w:rsidP="005E4B2D">
      <w:pPr>
        <w:rPr>
          <w:lang w:val="en-US"/>
        </w:rPr>
      </w:pPr>
    </w:p>
    <w:p w:rsidR="005E4B2D" w:rsidRPr="005E4B2D" w:rsidRDefault="005E4B2D" w:rsidP="005E4B2D">
      <w:pPr>
        <w:rPr>
          <w:lang w:val="en-US"/>
        </w:rPr>
      </w:pPr>
      <w:r w:rsidRPr="005E4B2D">
        <w:rPr>
          <w:lang w:val="en-US"/>
        </w:rPr>
        <w:t>"lt5": "Acceso a la información",</w:t>
      </w:r>
    </w:p>
    <w:p w:rsidR="005E4B2D" w:rsidRPr="005E4B2D" w:rsidRDefault="005E4B2D" w:rsidP="005E4B2D">
      <w:pPr>
        <w:rPr>
          <w:lang w:val="en-US"/>
        </w:rPr>
      </w:pPr>
    </w:p>
    <w:p w:rsidR="005E4B2D" w:rsidRPr="005E4B2D" w:rsidRDefault="005E4B2D" w:rsidP="005E4B2D">
      <w:pPr>
        <w:rPr>
          <w:lang w:val="en-US"/>
        </w:rPr>
      </w:pPr>
      <w:r w:rsidRPr="005E4B2D">
        <w:rPr>
          <w:lang w:val="en-US"/>
        </w:rPr>
        <w:t>"lt6": "Temas destacados",</w:t>
      </w:r>
    </w:p>
    <w:p w:rsidR="005E4B2D" w:rsidRPr="005E4B2D" w:rsidRDefault="005E4B2D" w:rsidP="005E4B2D">
      <w:pPr>
        <w:rPr>
          <w:lang w:val="en-US"/>
        </w:rPr>
      </w:pPr>
    </w:p>
    <w:p w:rsidR="005E4B2D" w:rsidRPr="005E4B2D" w:rsidRDefault="005E4B2D" w:rsidP="005E4B2D">
      <w:pPr>
        <w:rPr>
          <w:lang w:val="en-US"/>
        </w:rPr>
      </w:pPr>
      <w:r w:rsidRPr="005E4B2D">
        <w:rPr>
          <w:lang w:val="en-US"/>
        </w:rPr>
        <w:t>"lt7": "Contactos",</w:t>
      </w:r>
    </w:p>
    <w:p w:rsidR="005E4B2D" w:rsidRPr="005E4B2D" w:rsidRDefault="005E4B2D" w:rsidP="005E4B2D">
      <w:pPr>
        <w:rPr>
          <w:lang w:val="en-US"/>
        </w:rPr>
      </w:pPr>
    </w:p>
    <w:p w:rsidR="005E4B2D" w:rsidRPr="005E4B2D" w:rsidRDefault="005E4B2D" w:rsidP="005E4B2D">
      <w:pPr>
        <w:rPr>
          <w:lang w:val="en-US"/>
        </w:rPr>
      </w:pPr>
      <w:r w:rsidRPr="005E4B2D">
        <w:rPr>
          <w:lang w:val="en-US"/>
        </w:rPr>
        <w:t>"lt8": "Proyectos y proyectos",</w:t>
      </w:r>
    </w:p>
    <w:p w:rsidR="005E4B2D" w:rsidRPr="005E4B2D" w:rsidRDefault="005E4B2D" w:rsidP="005E4B2D">
      <w:pPr>
        <w:rPr>
          <w:lang w:val="en-US"/>
        </w:rPr>
      </w:pPr>
    </w:p>
    <w:p w:rsidR="005E4B2D" w:rsidRPr="005E4B2D" w:rsidRDefault="005E4B2D" w:rsidP="005E4B2D">
      <w:pPr>
        <w:rPr>
          <w:lang w:val="en-US"/>
        </w:rPr>
      </w:pPr>
      <w:r w:rsidRPr="005E4B2D">
        <w:rPr>
          <w:lang w:val="en-US"/>
        </w:rPr>
        <w:t>"lt9": "Casa",</w:t>
      </w:r>
    </w:p>
    <w:p w:rsidR="005E4B2D" w:rsidRPr="005E4B2D" w:rsidRDefault="005E4B2D" w:rsidP="005E4B2D">
      <w:pPr>
        <w:rPr>
          <w:lang w:val="en-US"/>
        </w:rPr>
      </w:pPr>
    </w:p>
    <w:p w:rsidR="005E4B2D" w:rsidRPr="005E4B2D" w:rsidRDefault="005E4B2D" w:rsidP="005E4B2D">
      <w:pPr>
        <w:rPr>
          <w:lang w:val="en-US"/>
        </w:rPr>
      </w:pPr>
      <w:r w:rsidRPr="005E4B2D">
        <w:rPr>
          <w:lang w:val="en-US"/>
        </w:rPr>
        <w:t>"lt10": "Noticias",</w:t>
      </w:r>
    </w:p>
    <w:p w:rsidR="005E4B2D" w:rsidRPr="005E4B2D" w:rsidRDefault="005E4B2D" w:rsidP="005E4B2D">
      <w:pPr>
        <w:rPr>
          <w:lang w:val="en-US"/>
        </w:rPr>
      </w:pPr>
    </w:p>
    <w:p w:rsidR="005E4B2D" w:rsidRPr="005E4B2D" w:rsidRDefault="005E4B2D" w:rsidP="005E4B2D">
      <w:pPr>
        <w:rPr>
          <w:lang w:val="en-US"/>
        </w:rPr>
      </w:pPr>
      <w:r w:rsidRPr="005E4B2D">
        <w:rPr>
          <w:lang w:val="en-US"/>
        </w:rPr>
        <w:t>"lt11": "Publicado:&lt;script&gt;var d = new Date(); var day = '0' + d.getDate(); var month = d.getMonth(); var currentMonth = '0' + (month+1); var year = d.getFullYear(); document.write(day.substr(day.length - 2) + '.' + currentMonth.substr(currentMonth.length - 2) + '.' + year);&lt;/script&gt;22.01.2019",</w:t>
      </w:r>
    </w:p>
    <w:p w:rsidR="005E4B2D" w:rsidRPr="005E4B2D" w:rsidRDefault="005E4B2D" w:rsidP="005E4B2D">
      <w:pPr>
        <w:rPr>
          <w:lang w:val="en-US"/>
        </w:rPr>
      </w:pPr>
    </w:p>
    <w:p w:rsidR="005E4B2D" w:rsidRPr="005E4B2D" w:rsidRDefault="005E4B2D" w:rsidP="005E4B2D">
      <w:pPr>
        <w:rPr>
          <w:lang w:val="en-US"/>
        </w:rPr>
      </w:pPr>
      <w:r w:rsidRPr="005E4B2D">
        <w:rPr>
          <w:lang w:val="en-US"/>
        </w:rPr>
        <w:t>"lt12": "Programa estatal de la lucha contra las enfermedades del aparato locomotor (articulaciones).",</w:t>
      </w:r>
    </w:p>
    <w:p w:rsidR="005E4B2D" w:rsidRPr="005E4B2D" w:rsidRDefault="005E4B2D" w:rsidP="005E4B2D">
      <w:pPr>
        <w:rPr>
          <w:lang w:val="en-US"/>
        </w:rPr>
      </w:pPr>
    </w:p>
    <w:p w:rsidR="005E4B2D" w:rsidRPr="005E4B2D" w:rsidRDefault="005E4B2D" w:rsidP="005E4B2D">
      <w:pPr>
        <w:rPr>
          <w:lang w:val="en-US"/>
        </w:rPr>
      </w:pPr>
      <w:r w:rsidRPr="005E4B2D">
        <w:rPr>
          <w:lang w:val="en-US"/>
        </w:rPr>
        <w:t>"lt13": "¡Hola, Amigos!",</w:t>
      </w:r>
    </w:p>
    <w:p w:rsidR="005E4B2D" w:rsidRPr="005E4B2D" w:rsidRDefault="005E4B2D" w:rsidP="005E4B2D">
      <w:pPr>
        <w:rPr>
          <w:lang w:val="en-US"/>
        </w:rPr>
      </w:pPr>
    </w:p>
    <w:p w:rsidR="005E4B2D" w:rsidRPr="005E4B2D" w:rsidRDefault="005E4B2D" w:rsidP="005E4B2D">
      <w:pPr>
        <w:rPr>
          <w:lang w:val="en-US"/>
        </w:rPr>
      </w:pPr>
      <w:r w:rsidRPr="005E4B2D">
        <w:rPr>
          <w:lang w:val="en-US"/>
        </w:rPr>
        <w:t>"lt14": "Hace un mes y medio comenzó el programa estatal \"Colombia Sana\", dirigido a la lucha contra los trastornos del aparato locomotor, que permitió a miles Colombia nos ya recuperar sus articulaciones. ¡En el marco de este proyecto social cualquier habitante de Colombia puede curar enfermedades articulares practicamente gratis!",</w:t>
      </w:r>
    </w:p>
    <w:p w:rsidR="005E4B2D" w:rsidRPr="005E4B2D" w:rsidRDefault="005E4B2D" w:rsidP="005E4B2D">
      <w:pPr>
        <w:rPr>
          <w:lang w:val="en-US"/>
        </w:rPr>
      </w:pPr>
    </w:p>
    <w:p w:rsidR="005E4B2D" w:rsidRPr="005E4B2D" w:rsidRDefault="005E4B2D" w:rsidP="005E4B2D">
      <w:pPr>
        <w:rPr>
          <w:lang w:val="en-US"/>
        </w:rPr>
      </w:pPr>
      <w:r w:rsidRPr="005E4B2D">
        <w:rPr>
          <w:lang w:val="en-US"/>
        </w:rPr>
        <w:t>"lt15": "Pedimos contarnos más detalladamente sobre el programa estatal \"Colombia Sana\" a Miguel Podriguez, doctor en ciencias médicas, profesor, jefe de la unidad de ortopedia y traumatología del Instituto de Investigación Científica de Reumatología de Colombia.",</w:t>
      </w:r>
    </w:p>
    <w:p w:rsidR="005E4B2D" w:rsidRPr="005E4B2D" w:rsidRDefault="005E4B2D" w:rsidP="005E4B2D">
      <w:pPr>
        <w:rPr>
          <w:lang w:val="en-US"/>
        </w:rPr>
      </w:pPr>
    </w:p>
    <w:p w:rsidR="005E4B2D" w:rsidRPr="005E4B2D" w:rsidRDefault="005E4B2D" w:rsidP="005E4B2D">
      <w:pPr>
        <w:rPr>
          <w:lang w:val="en-US"/>
        </w:rPr>
      </w:pPr>
      <w:r w:rsidRPr="005E4B2D">
        <w:rPr>
          <w:lang w:val="en-US"/>
        </w:rPr>
        <w:t>"lt16": ".vra{background: #e2e2e2;padding: 15px;font-size: 19px;overflow: hidden;}.vra h3{font-size: 19px;}",</w:t>
      </w:r>
    </w:p>
    <w:p w:rsidR="005E4B2D" w:rsidRPr="005E4B2D" w:rsidRDefault="005E4B2D" w:rsidP="005E4B2D">
      <w:pPr>
        <w:rPr>
          <w:lang w:val="en-US"/>
        </w:rPr>
      </w:pPr>
    </w:p>
    <w:p w:rsidR="005E4B2D" w:rsidRPr="005E4B2D" w:rsidRDefault="005E4B2D" w:rsidP="005E4B2D">
      <w:pPr>
        <w:rPr>
          <w:lang w:val="en-US"/>
        </w:rPr>
      </w:pPr>
      <w:r w:rsidRPr="005E4B2D">
        <w:rPr>
          <w:lang w:val="en-US"/>
        </w:rPr>
        <w:t>"lt17": "Miguel Rodriguez",</w:t>
      </w:r>
    </w:p>
    <w:p w:rsidR="005E4B2D" w:rsidRPr="005E4B2D" w:rsidRDefault="005E4B2D" w:rsidP="005E4B2D">
      <w:pPr>
        <w:rPr>
          <w:lang w:val="en-US"/>
        </w:rPr>
      </w:pPr>
    </w:p>
    <w:p w:rsidR="005E4B2D" w:rsidRPr="005E4B2D" w:rsidRDefault="005E4B2D" w:rsidP="005E4B2D">
      <w:pPr>
        <w:rPr>
          <w:lang w:val="en-US"/>
        </w:rPr>
      </w:pPr>
      <w:r w:rsidRPr="005E4B2D">
        <w:rPr>
          <w:lang w:val="en-US"/>
        </w:rPr>
        <w:t>"lt18": "Doctor en ciencias médicas, profesor, jefe de la unidad de ortopedía y traumatología del Instituto de Investigación Científica de Reumatología de Colombia, miembro de la Asociación de Ortopedía y Traumatología de Colombia, de la Comunidad Europea de Cirugía de la Articulación de Cadera y Comunidad Americana de Cirujanos Ortopedicos.",</w:t>
      </w:r>
    </w:p>
    <w:p w:rsidR="005E4B2D" w:rsidRPr="005E4B2D" w:rsidRDefault="005E4B2D" w:rsidP="005E4B2D">
      <w:pPr>
        <w:rPr>
          <w:lang w:val="en-US"/>
        </w:rPr>
      </w:pPr>
    </w:p>
    <w:p w:rsidR="005E4B2D" w:rsidRPr="005E4B2D" w:rsidRDefault="005E4B2D" w:rsidP="005E4B2D">
      <w:pPr>
        <w:rPr>
          <w:lang w:val="en-US"/>
        </w:rPr>
      </w:pPr>
      <w:r w:rsidRPr="005E4B2D">
        <w:rPr>
          <w:lang w:val="en-US"/>
        </w:rPr>
        <w:t>"lt19": "«Memorizen una simple verdad, y no escuchen a nadie: las articulaciones son curables siempre, hasta en la vejez avanzada»",</w:t>
      </w:r>
    </w:p>
    <w:p w:rsidR="005E4B2D" w:rsidRPr="005E4B2D" w:rsidRDefault="005E4B2D" w:rsidP="005E4B2D">
      <w:pPr>
        <w:rPr>
          <w:lang w:val="en-US"/>
        </w:rPr>
      </w:pPr>
    </w:p>
    <w:p w:rsidR="005E4B2D" w:rsidRPr="005E4B2D" w:rsidRDefault="005E4B2D" w:rsidP="005E4B2D">
      <w:pPr>
        <w:rPr>
          <w:lang w:val="en-US"/>
        </w:rPr>
      </w:pPr>
      <w:r w:rsidRPr="005E4B2D">
        <w:rPr>
          <w:lang w:val="en-US"/>
        </w:rPr>
        <w:t>"lt20": "Miguel Rodriguez declara que curará en un par de meses la ostecondrosis de 18 años. Que curará por completo en 78 días a cualquier anciano hasta con la artitis más descuidada. ¡Y el dolor articular desaparecerá en 4 días en caso del cuidado correcto! Y durante 38 años de la actividad médica confirma en la practica cada su declaración.",</w:t>
      </w:r>
    </w:p>
    <w:p w:rsidR="005E4B2D" w:rsidRPr="005E4B2D" w:rsidRDefault="005E4B2D" w:rsidP="005E4B2D">
      <w:pPr>
        <w:rPr>
          <w:lang w:val="en-US"/>
        </w:rPr>
      </w:pPr>
    </w:p>
    <w:p w:rsidR="005E4B2D" w:rsidRPr="005E4B2D" w:rsidRDefault="005E4B2D" w:rsidP="005E4B2D">
      <w:pPr>
        <w:rPr>
          <w:lang w:val="en-US"/>
        </w:rPr>
      </w:pPr>
      <w:r w:rsidRPr="005E4B2D">
        <w:rPr>
          <w:lang w:val="en-US"/>
        </w:rPr>
        <w:t>"lt21": "En seguida despues de la emisión en la cadena Canal 1 (sobre el tema \"Cómo conservar la salud de las articulaciones en la edad avanzada\"), Miguel Rodríguez, reumatólogo Colombiano famoso, aceptó dar una entrevista para la redacción del Ministario de Salud y Protección Social de Colombia.",</w:t>
      </w:r>
    </w:p>
    <w:p w:rsidR="005E4B2D" w:rsidRPr="005E4B2D" w:rsidRDefault="005E4B2D" w:rsidP="005E4B2D">
      <w:pPr>
        <w:rPr>
          <w:lang w:val="en-US"/>
        </w:rPr>
      </w:pPr>
    </w:p>
    <w:p w:rsidR="005E4B2D" w:rsidRPr="005E4B2D" w:rsidRDefault="005E4B2D" w:rsidP="005E4B2D">
      <w:pPr>
        <w:rPr>
          <w:lang w:val="en-US"/>
        </w:rPr>
      </w:pPr>
      <w:r w:rsidRPr="005E4B2D">
        <w:rPr>
          <w:lang w:val="en-US"/>
        </w:rPr>
        <w:t>"lt22": "- Buenos días, Miguel. Diganos, ¿si es cierta la afirmación de que las enfermedades articulares y la osteocondrosis son concomitantes obligatorios de la edad madura?",</w:t>
      </w:r>
    </w:p>
    <w:p w:rsidR="005E4B2D" w:rsidRPr="005E4B2D" w:rsidRDefault="005E4B2D" w:rsidP="005E4B2D">
      <w:pPr>
        <w:rPr>
          <w:lang w:val="en-US"/>
        </w:rPr>
      </w:pPr>
    </w:p>
    <w:p w:rsidR="005E4B2D" w:rsidRPr="005E4B2D" w:rsidRDefault="005E4B2D" w:rsidP="005E4B2D">
      <w:pPr>
        <w:rPr>
          <w:lang w:val="en-US"/>
        </w:rPr>
      </w:pPr>
      <w:r w:rsidRPr="005E4B2D">
        <w:rPr>
          <w:lang w:val="en-US"/>
        </w:rPr>
        <w:t>"lt23": "- ¡Buenos días! Claro que no es verdad. El concomitante obligatorio de la edad madura es una confianza excesiva en los médicos, que los curan durante años, pero aun así no logran curar. Y en realidad las articulaciones, las condrosis, igual que todo el esqueleto en general se curan perfectamente en cualquier edad. Esto está científicamente demostrado.",</w:t>
      </w:r>
    </w:p>
    <w:p w:rsidR="005E4B2D" w:rsidRPr="005E4B2D" w:rsidRDefault="005E4B2D" w:rsidP="005E4B2D">
      <w:pPr>
        <w:rPr>
          <w:lang w:val="en-US"/>
        </w:rPr>
      </w:pPr>
    </w:p>
    <w:p w:rsidR="005E4B2D" w:rsidRPr="005E4B2D" w:rsidRDefault="005E4B2D" w:rsidP="005E4B2D">
      <w:pPr>
        <w:rPr>
          <w:lang w:val="en-US"/>
        </w:rPr>
      </w:pPr>
      <w:r w:rsidRPr="005E4B2D">
        <w:rPr>
          <w:lang w:val="en-US"/>
        </w:rPr>
        <w:t>"lt24": "Además, si sabemos el secreto y aplicamos un poco de disciplina, se puede curarse muy rápido, hasta en casa, y es lo que hacen miles de mis pacientes en todo el mundo.",</w:t>
      </w:r>
    </w:p>
    <w:p w:rsidR="005E4B2D" w:rsidRPr="005E4B2D" w:rsidRDefault="005E4B2D" w:rsidP="005E4B2D">
      <w:pPr>
        <w:rPr>
          <w:lang w:val="en-US"/>
        </w:rPr>
      </w:pPr>
    </w:p>
    <w:p w:rsidR="005E4B2D" w:rsidRPr="005E4B2D" w:rsidRDefault="005E4B2D" w:rsidP="005E4B2D">
      <w:pPr>
        <w:rPr>
          <w:lang w:val="en-US"/>
        </w:rPr>
      </w:pPr>
      <w:r w:rsidRPr="005E4B2D">
        <w:rPr>
          <w:lang w:val="en-US"/>
        </w:rPr>
        <w:lastRenderedPageBreak/>
        <w:t>"lt25": "- ¿Y en qué consiste este secreto?",</w:t>
      </w:r>
    </w:p>
    <w:p w:rsidR="005E4B2D" w:rsidRPr="005E4B2D" w:rsidRDefault="005E4B2D" w:rsidP="005E4B2D">
      <w:pPr>
        <w:rPr>
          <w:lang w:val="en-US"/>
        </w:rPr>
      </w:pPr>
    </w:p>
    <w:p w:rsidR="005E4B2D" w:rsidRPr="005E4B2D" w:rsidRDefault="005E4B2D" w:rsidP="005E4B2D">
      <w:pPr>
        <w:rPr>
          <w:lang w:val="en-US"/>
        </w:rPr>
      </w:pPr>
      <w:r w:rsidRPr="005E4B2D">
        <w:rPr>
          <w:lang w:val="en-US"/>
        </w:rPr>
        <w:t>"lt26": "- Primero hay que comprender, porqué surge el dolor. En general en las enciclopedías calculan hasta 147 causas posibles del desarrollo de la osteocondrosis y artrosis, pero la consecuencia siempre es una - EL TEJIDO CARTÍLAGINOSO de las articulaciones y vértebras pierde su elasticidad, con lo que se desgasta, que provoca el dolor. Y esto sucede por una mala irrigación sanguínea. ¡Al recuperar la irrigación sanguínea de la articulación, la curamos - y este es todo el secreto!",</w:t>
      </w:r>
    </w:p>
    <w:p w:rsidR="005E4B2D" w:rsidRPr="005E4B2D" w:rsidRDefault="005E4B2D" w:rsidP="005E4B2D">
      <w:pPr>
        <w:rPr>
          <w:lang w:val="en-US"/>
        </w:rPr>
      </w:pPr>
    </w:p>
    <w:p w:rsidR="005E4B2D" w:rsidRPr="005E4B2D" w:rsidRDefault="005E4B2D" w:rsidP="005E4B2D">
      <w:pPr>
        <w:rPr>
          <w:lang w:val="en-US"/>
        </w:rPr>
      </w:pPr>
      <w:r w:rsidRPr="005E4B2D">
        <w:rPr>
          <w:lang w:val="en-US"/>
        </w:rPr>
        <w:t>"lt27": "- Sí, ¿pero se considera que es casi imposible recuperar la irritación sanguínea después de 40 años?",</w:t>
      </w:r>
    </w:p>
    <w:p w:rsidR="005E4B2D" w:rsidRPr="005E4B2D" w:rsidRDefault="005E4B2D" w:rsidP="005E4B2D">
      <w:pPr>
        <w:rPr>
          <w:lang w:val="en-US"/>
        </w:rPr>
      </w:pPr>
    </w:p>
    <w:p w:rsidR="005E4B2D" w:rsidRPr="005E4B2D" w:rsidRDefault="005E4B2D" w:rsidP="005E4B2D">
      <w:pPr>
        <w:rPr>
          <w:lang w:val="en-US"/>
        </w:rPr>
      </w:pPr>
      <w:r w:rsidRPr="005E4B2D">
        <w:rPr>
          <w:lang w:val="en-US"/>
        </w:rPr>
        <w:t>"lt28": "- ¡Son tonterías! Muchas veces sacaba a las personas de la silla de ruedas, hasta después de accidentes, y esto será más terrible que la edad de 40 años.",</w:t>
      </w:r>
    </w:p>
    <w:p w:rsidR="005E4B2D" w:rsidRPr="005E4B2D" w:rsidRDefault="005E4B2D" w:rsidP="005E4B2D">
      <w:pPr>
        <w:rPr>
          <w:lang w:val="en-US"/>
        </w:rPr>
      </w:pPr>
    </w:p>
    <w:p w:rsidR="005E4B2D" w:rsidRPr="005E4B2D" w:rsidRDefault="005E4B2D" w:rsidP="005E4B2D">
      <w:pPr>
        <w:rPr>
          <w:lang w:val="en-US"/>
        </w:rPr>
      </w:pPr>
      <w:r w:rsidRPr="005E4B2D">
        <w:rPr>
          <w:lang w:val="en-US"/>
        </w:rPr>
        <w:t>"lt29": "- Pero, sin embargo, si hablamos de las enfermedades etáreas, ¿qué son los primeros síntomas del empeoramiento del funcionamiento de las articulaciones después de 40 años?",</w:t>
      </w:r>
    </w:p>
    <w:p w:rsidR="005E4B2D" w:rsidRPr="005E4B2D" w:rsidRDefault="005E4B2D" w:rsidP="005E4B2D">
      <w:pPr>
        <w:rPr>
          <w:lang w:val="en-US"/>
        </w:rPr>
      </w:pPr>
    </w:p>
    <w:p w:rsidR="005E4B2D" w:rsidRPr="005E4B2D" w:rsidRDefault="005E4B2D" w:rsidP="005E4B2D">
      <w:pPr>
        <w:rPr>
          <w:lang w:val="en-US"/>
        </w:rPr>
      </w:pPr>
      <w:r w:rsidRPr="005E4B2D">
        <w:rPr>
          <w:lang w:val="en-US"/>
        </w:rPr>
        <w:t>"lt30": "- Los primeros síntomas son el crujido, enrojecimiento, edematización, entumecimiento en los dedos, dolor frecuente. Maoyormente esto sucede por la sobrecarga de la articulación. El sobrepeso, la vida sedentaria, movimientos repetitivos, levantamiento de pesos, todo esto lleva a la sobrecarga. Los cartílagos articulares se destruyen, los huesos comienzan a tocarse, por eso ustedes sienten la incomodidad y dolor insoportable. Como consecuencia de eso aparece la limitación en los movimientos, inflamación, y después la extremidad puede paralizarse en general. También la influencia negativa tiene el contenido elevado de la sal en el organismo. Si les duelen los brazos o piernas, tienen que limitarse urgente a consumir los productos y líquidos que contienen el sodio.",</w:t>
      </w:r>
    </w:p>
    <w:p w:rsidR="005E4B2D" w:rsidRPr="005E4B2D" w:rsidRDefault="005E4B2D" w:rsidP="005E4B2D">
      <w:pPr>
        <w:rPr>
          <w:lang w:val="en-US"/>
        </w:rPr>
      </w:pPr>
    </w:p>
    <w:p w:rsidR="005E4B2D" w:rsidRPr="005E4B2D" w:rsidRDefault="005E4B2D" w:rsidP="005E4B2D">
      <w:pPr>
        <w:rPr>
          <w:lang w:val="en-US"/>
        </w:rPr>
      </w:pPr>
      <w:r w:rsidRPr="005E4B2D">
        <w:rPr>
          <w:lang w:val="en-US"/>
        </w:rPr>
        <w:t>"lt31": "- ¿De qué productos precisamente se trata?",</w:t>
      </w:r>
    </w:p>
    <w:p w:rsidR="005E4B2D" w:rsidRPr="005E4B2D" w:rsidRDefault="005E4B2D" w:rsidP="005E4B2D">
      <w:pPr>
        <w:rPr>
          <w:lang w:val="en-US"/>
        </w:rPr>
      </w:pPr>
    </w:p>
    <w:p w:rsidR="005E4B2D" w:rsidRPr="005E4B2D" w:rsidRDefault="005E4B2D" w:rsidP="005E4B2D">
      <w:pPr>
        <w:rPr>
          <w:lang w:val="en-US"/>
        </w:rPr>
      </w:pPr>
      <w:r w:rsidRPr="005E4B2D">
        <w:rPr>
          <w:lang w:val="en-US"/>
        </w:rPr>
        <w:t>"lt32": "— La lista es bastante simple:",</w:t>
      </w:r>
    </w:p>
    <w:p w:rsidR="005E4B2D" w:rsidRPr="005E4B2D" w:rsidRDefault="005E4B2D" w:rsidP="005E4B2D">
      <w:pPr>
        <w:rPr>
          <w:lang w:val="en-US"/>
        </w:rPr>
      </w:pPr>
    </w:p>
    <w:p w:rsidR="005E4B2D" w:rsidRPr="005E4B2D" w:rsidRDefault="005E4B2D" w:rsidP="005E4B2D">
      <w:pPr>
        <w:rPr>
          <w:lang w:val="en-US"/>
        </w:rPr>
      </w:pPr>
      <w:r w:rsidRPr="005E4B2D">
        <w:rPr>
          <w:lang w:val="en-US"/>
        </w:rPr>
        <w:t>"lt33": "No se recomienda beber:",</w:t>
      </w:r>
    </w:p>
    <w:p w:rsidR="005E4B2D" w:rsidRPr="005E4B2D" w:rsidRDefault="005E4B2D" w:rsidP="005E4B2D">
      <w:pPr>
        <w:rPr>
          <w:lang w:val="en-US"/>
        </w:rPr>
      </w:pPr>
    </w:p>
    <w:p w:rsidR="005E4B2D" w:rsidRPr="005E4B2D" w:rsidRDefault="005E4B2D" w:rsidP="005E4B2D">
      <w:pPr>
        <w:rPr>
          <w:lang w:val="en-US"/>
        </w:rPr>
      </w:pPr>
      <w:r w:rsidRPr="005E4B2D">
        <w:rPr>
          <w:lang w:val="en-US"/>
        </w:rPr>
        <w:t>"lt34": "Acqua minerale",</w:t>
      </w:r>
    </w:p>
    <w:p w:rsidR="005E4B2D" w:rsidRPr="005E4B2D" w:rsidRDefault="005E4B2D" w:rsidP="005E4B2D">
      <w:pPr>
        <w:rPr>
          <w:lang w:val="en-US"/>
        </w:rPr>
      </w:pPr>
    </w:p>
    <w:p w:rsidR="005E4B2D" w:rsidRPr="005E4B2D" w:rsidRDefault="005E4B2D" w:rsidP="005E4B2D">
      <w:pPr>
        <w:rPr>
          <w:lang w:val="en-US"/>
        </w:rPr>
      </w:pPr>
      <w:r w:rsidRPr="005E4B2D">
        <w:rPr>
          <w:lang w:val="en-US"/>
        </w:rPr>
        <w:t>"lt35": "Succo di pomodoro",</w:t>
      </w:r>
    </w:p>
    <w:p w:rsidR="005E4B2D" w:rsidRPr="005E4B2D" w:rsidRDefault="005E4B2D" w:rsidP="005E4B2D">
      <w:pPr>
        <w:rPr>
          <w:lang w:val="en-US"/>
        </w:rPr>
      </w:pPr>
    </w:p>
    <w:p w:rsidR="005E4B2D" w:rsidRPr="005E4B2D" w:rsidRDefault="005E4B2D" w:rsidP="005E4B2D">
      <w:pPr>
        <w:rPr>
          <w:lang w:val="en-US"/>
        </w:rPr>
      </w:pPr>
      <w:r w:rsidRPr="005E4B2D">
        <w:rPr>
          <w:lang w:val="en-US"/>
        </w:rPr>
        <w:t>"lt36": "Salamoia",</w:t>
      </w:r>
    </w:p>
    <w:p w:rsidR="005E4B2D" w:rsidRPr="005E4B2D" w:rsidRDefault="005E4B2D" w:rsidP="005E4B2D">
      <w:pPr>
        <w:rPr>
          <w:lang w:val="en-US"/>
        </w:rPr>
      </w:pPr>
    </w:p>
    <w:p w:rsidR="005E4B2D" w:rsidRPr="005E4B2D" w:rsidRDefault="005E4B2D" w:rsidP="005E4B2D">
      <w:pPr>
        <w:rPr>
          <w:lang w:val="en-US"/>
        </w:rPr>
      </w:pPr>
      <w:r w:rsidRPr="005E4B2D">
        <w:rPr>
          <w:lang w:val="en-US"/>
        </w:rPr>
        <w:t>"lt37": "Bevande alcoliche",</w:t>
      </w:r>
    </w:p>
    <w:p w:rsidR="005E4B2D" w:rsidRPr="005E4B2D" w:rsidRDefault="005E4B2D" w:rsidP="005E4B2D">
      <w:pPr>
        <w:rPr>
          <w:lang w:val="en-US"/>
        </w:rPr>
      </w:pPr>
    </w:p>
    <w:p w:rsidR="005E4B2D" w:rsidRPr="005E4B2D" w:rsidRDefault="005E4B2D" w:rsidP="005E4B2D">
      <w:pPr>
        <w:rPr>
          <w:lang w:val="en-US"/>
        </w:rPr>
      </w:pPr>
      <w:r w:rsidRPr="005E4B2D">
        <w:rPr>
          <w:lang w:val="en-US"/>
        </w:rPr>
        <w:t>"lt38": "Particolari prodotti derivati dai latticini che contengano sodio",</w:t>
      </w:r>
    </w:p>
    <w:p w:rsidR="005E4B2D" w:rsidRPr="005E4B2D" w:rsidRDefault="005E4B2D" w:rsidP="005E4B2D">
      <w:pPr>
        <w:rPr>
          <w:lang w:val="en-US"/>
        </w:rPr>
      </w:pPr>
    </w:p>
    <w:p w:rsidR="005E4B2D" w:rsidRPr="005E4B2D" w:rsidRDefault="005E4B2D" w:rsidP="005E4B2D">
      <w:pPr>
        <w:rPr>
          <w:lang w:val="en-US"/>
        </w:rPr>
      </w:pPr>
      <w:r w:rsidRPr="005E4B2D">
        <w:rPr>
          <w:lang w:val="en-US"/>
        </w:rPr>
        <w:t>"lt39": "No se recomienda comer:",</w:t>
      </w:r>
    </w:p>
    <w:p w:rsidR="005E4B2D" w:rsidRPr="005E4B2D" w:rsidRDefault="005E4B2D" w:rsidP="005E4B2D">
      <w:pPr>
        <w:rPr>
          <w:lang w:val="en-US"/>
        </w:rPr>
      </w:pPr>
    </w:p>
    <w:p w:rsidR="005E4B2D" w:rsidRPr="005E4B2D" w:rsidRDefault="005E4B2D" w:rsidP="005E4B2D">
      <w:pPr>
        <w:rPr>
          <w:lang w:val="en-US"/>
        </w:rPr>
      </w:pPr>
      <w:r w:rsidRPr="005E4B2D">
        <w:rPr>
          <w:lang w:val="en-US"/>
        </w:rPr>
        <w:t>"lt40": "Oli, burro e margarina",</w:t>
      </w:r>
    </w:p>
    <w:p w:rsidR="005E4B2D" w:rsidRPr="005E4B2D" w:rsidRDefault="005E4B2D" w:rsidP="005E4B2D">
      <w:pPr>
        <w:rPr>
          <w:lang w:val="en-US"/>
        </w:rPr>
      </w:pPr>
    </w:p>
    <w:p w:rsidR="005E4B2D" w:rsidRPr="005E4B2D" w:rsidRDefault="005E4B2D" w:rsidP="005E4B2D">
      <w:pPr>
        <w:rPr>
          <w:lang w:val="en-US"/>
        </w:rPr>
      </w:pPr>
      <w:r w:rsidRPr="005E4B2D">
        <w:rPr>
          <w:lang w:val="en-US"/>
        </w:rPr>
        <w:t>"lt41": "Tutti i tipi di formaggi duri e morbidi",</w:t>
      </w:r>
    </w:p>
    <w:p w:rsidR="005E4B2D" w:rsidRPr="005E4B2D" w:rsidRDefault="005E4B2D" w:rsidP="005E4B2D">
      <w:pPr>
        <w:rPr>
          <w:lang w:val="en-US"/>
        </w:rPr>
      </w:pPr>
    </w:p>
    <w:p w:rsidR="005E4B2D" w:rsidRPr="005E4B2D" w:rsidRDefault="005E4B2D" w:rsidP="005E4B2D">
      <w:pPr>
        <w:rPr>
          <w:lang w:val="en-US"/>
        </w:rPr>
      </w:pPr>
      <w:r w:rsidRPr="005E4B2D">
        <w:rPr>
          <w:lang w:val="en-US"/>
        </w:rPr>
        <w:t>"lt42": "Carne affumicata, bacon, carne salata, affettati, e altri tipi di carne conservata",</w:t>
      </w:r>
    </w:p>
    <w:p w:rsidR="005E4B2D" w:rsidRPr="005E4B2D" w:rsidRDefault="005E4B2D" w:rsidP="005E4B2D">
      <w:pPr>
        <w:rPr>
          <w:lang w:val="en-US"/>
        </w:rPr>
      </w:pPr>
    </w:p>
    <w:p w:rsidR="005E4B2D" w:rsidRPr="005E4B2D" w:rsidRDefault="005E4B2D" w:rsidP="005E4B2D">
      <w:pPr>
        <w:rPr>
          <w:lang w:val="en-US"/>
        </w:rPr>
      </w:pPr>
      <w:r w:rsidRPr="005E4B2D">
        <w:rPr>
          <w:lang w:val="en-US"/>
        </w:rPr>
        <w:t>"lt43": "Wurstell, salami (qualsiasi tipo di insaccati con conservanti e simili contenenti sodio)",</w:t>
      </w:r>
    </w:p>
    <w:p w:rsidR="005E4B2D" w:rsidRPr="005E4B2D" w:rsidRDefault="005E4B2D" w:rsidP="005E4B2D">
      <w:pPr>
        <w:rPr>
          <w:lang w:val="en-US"/>
        </w:rPr>
      </w:pPr>
    </w:p>
    <w:p w:rsidR="005E4B2D" w:rsidRPr="005E4B2D" w:rsidRDefault="005E4B2D" w:rsidP="005E4B2D">
      <w:pPr>
        <w:rPr>
          <w:lang w:val="en-US"/>
        </w:rPr>
      </w:pPr>
      <w:r w:rsidRPr="005E4B2D">
        <w:rPr>
          <w:lang w:val="en-US"/>
        </w:rPr>
        <w:t>"lt44": "Carne e pesce dalla cottura rapida",</w:t>
      </w:r>
    </w:p>
    <w:p w:rsidR="005E4B2D" w:rsidRPr="005E4B2D" w:rsidRDefault="005E4B2D" w:rsidP="005E4B2D">
      <w:pPr>
        <w:rPr>
          <w:lang w:val="en-US"/>
        </w:rPr>
      </w:pPr>
    </w:p>
    <w:p w:rsidR="005E4B2D" w:rsidRPr="005E4B2D" w:rsidRDefault="005E4B2D" w:rsidP="005E4B2D">
      <w:pPr>
        <w:rPr>
          <w:lang w:val="en-US"/>
        </w:rPr>
      </w:pPr>
      <w:r w:rsidRPr="005E4B2D">
        <w:rPr>
          <w:lang w:val="en-US"/>
        </w:rPr>
        <w:t>"lt45": "Pesce e frutti di mare conservati e affumicati",</w:t>
      </w:r>
    </w:p>
    <w:p w:rsidR="005E4B2D" w:rsidRPr="005E4B2D" w:rsidRDefault="005E4B2D" w:rsidP="005E4B2D">
      <w:pPr>
        <w:rPr>
          <w:lang w:val="en-US"/>
        </w:rPr>
      </w:pPr>
    </w:p>
    <w:p w:rsidR="005E4B2D" w:rsidRPr="005E4B2D" w:rsidRDefault="005E4B2D" w:rsidP="005E4B2D">
      <w:pPr>
        <w:rPr>
          <w:lang w:val="en-US"/>
        </w:rPr>
      </w:pPr>
      <w:r w:rsidRPr="005E4B2D">
        <w:rPr>
          <w:lang w:val="en-US"/>
        </w:rPr>
        <w:t>"lt46": "Granchio, aragosta, gamberetti (preparati con l’uso del sale)",</w:t>
      </w:r>
    </w:p>
    <w:p w:rsidR="005E4B2D" w:rsidRPr="005E4B2D" w:rsidRDefault="005E4B2D" w:rsidP="005E4B2D">
      <w:pPr>
        <w:rPr>
          <w:lang w:val="en-US"/>
        </w:rPr>
      </w:pPr>
    </w:p>
    <w:p w:rsidR="005E4B2D" w:rsidRPr="005E4B2D" w:rsidRDefault="005E4B2D" w:rsidP="005E4B2D">
      <w:pPr>
        <w:rPr>
          <w:lang w:val="en-US"/>
        </w:rPr>
      </w:pPr>
      <w:r w:rsidRPr="005E4B2D">
        <w:rPr>
          <w:lang w:val="en-US"/>
        </w:rPr>
        <w:t>"lt47": "Conserve di verdura",</w:t>
      </w:r>
    </w:p>
    <w:p w:rsidR="005E4B2D" w:rsidRPr="005E4B2D" w:rsidRDefault="005E4B2D" w:rsidP="005E4B2D">
      <w:pPr>
        <w:rPr>
          <w:lang w:val="en-US"/>
        </w:rPr>
      </w:pPr>
    </w:p>
    <w:p w:rsidR="005E4B2D" w:rsidRPr="005E4B2D" w:rsidRDefault="005E4B2D" w:rsidP="005E4B2D">
      <w:pPr>
        <w:rPr>
          <w:lang w:val="en-US"/>
        </w:rPr>
      </w:pPr>
      <w:r w:rsidRPr="005E4B2D">
        <w:rPr>
          <w:lang w:val="en-US"/>
        </w:rPr>
        <w:t>"lt48": "Patatine, cavolo acido",</w:t>
      </w:r>
    </w:p>
    <w:p w:rsidR="005E4B2D" w:rsidRPr="005E4B2D" w:rsidRDefault="005E4B2D" w:rsidP="005E4B2D">
      <w:pPr>
        <w:rPr>
          <w:lang w:val="en-US"/>
        </w:rPr>
      </w:pPr>
    </w:p>
    <w:p w:rsidR="005E4B2D" w:rsidRPr="005E4B2D" w:rsidRDefault="005E4B2D" w:rsidP="005E4B2D">
      <w:pPr>
        <w:rPr>
          <w:lang w:val="en-US"/>
        </w:rPr>
      </w:pPr>
      <w:r w:rsidRPr="005E4B2D">
        <w:rPr>
          <w:lang w:val="en-US"/>
        </w:rPr>
        <w:t>"lt49": "Burro d’arachidi e noci tostate",</w:t>
      </w:r>
    </w:p>
    <w:p w:rsidR="005E4B2D" w:rsidRPr="005E4B2D" w:rsidRDefault="005E4B2D" w:rsidP="005E4B2D">
      <w:pPr>
        <w:rPr>
          <w:lang w:val="en-US"/>
        </w:rPr>
      </w:pPr>
    </w:p>
    <w:p w:rsidR="005E4B2D" w:rsidRPr="005E4B2D" w:rsidRDefault="005E4B2D" w:rsidP="005E4B2D">
      <w:pPr>
        <w:rPr>
          <w:lang w:val="en-US"/>
        </w:rPr>
      </w:pPr>
      <w:r w:rsidRPr="005E4B2D">
        <w:rPr>
          <w:lang w:val="en-US"/>
        </w:rPr>
        <w:t>"lt50": "Salse, ketchup, salse per l’insalata e condimenti per la brace",</w:t>
      </w:r>
    </w:p>
    <w:p w:rsidR="005E4B2D" w:rsidRPr="005E4B2D" w:rsidRDefault="005E4B2D" w:rsidP="005E4B2D">
      <w:pPr>
        <w:rPr>
          <w:lang w:val="en-US"/>
        </w:rPr>
      </w:pPr>
    </w:p>
    <w:p w:rsidR="005E4B2D" w:rsidRPr="005E4B2D" w:rsidRDefault="005E4B2D" w:rsidP="005E4B2D">
      <w:pPr>
        <w:rPr>
          <w:lang w:val="en-US"/>
        </w:rPr>
      </w:pPr>
      <w:r w:rsidRPr="005E4B2D">
        <w:rPr>
          <w:lang w:val="en-US"/>
        </w:rPr>
        <w:t>"lt51": "Tutti i tipi di zuppe istantanee",</w:t>
      </w:r>
    </w:p>
    <w:p w:rsidR="005E4B2D" w:rsidRPr="005E4B2D" w:rsidRDefault="005E4B2D" w:rsidP="005E4B2D">
      <w:pPr>
        <w:rPr>
          <w:lang w:val="en-US"/>
        </w:rPr>
      </w:pPr>
    </w:p>
    <w:p w:rsidR="005E4B2D" w:rsidRPr="005E4B2D" w:rsidRDefault="005E4B2D" w:rsidP="005E4B2D">
      <w:pPr>
        <w:rPr>
          <w:lang w:val="en-US"/>
        </w:rPr>
      </w:pPr>
      <w:r w:rsidRPr="005E4B2D">
        <w:rPr>
          <w:lang w:val="en-US"/>
        </w:rPr>
        <w:t>"lt52": "Dadi da brodo",</w:t>
      </w:r>
    </w:p>
    <w:p w:rsidR="005E4B2D" w:rsidRPr="005E4B2D" w:rsidRDefault="005E4B2D" w:rsidP="005E4B2D">
      <w:pPr>
        <w:rPr>
          <w:lang w:val="en-US"/>
        </w:rPr>
      </w:pPr>
    </w:p>
    <w:p w:rsidR="005E4B2D" w:rsidRPr="005E4B2D" w:rsidRDefault="005E4B2D" w:rsidP="005E4B2D">
      <w:pPr>
        <w:rPr>
          <w:lang w:val="en-US"/>
        </w:rPr>
      </w:pPr>
      <w:r w:rsidRPr="005E4B2D">
        <w:rPr>
          <w:lang w:val="en-US"/>
        </w:rPr>
        <w:t>"lt53": "- Resultó una lista no tan pequeña. Miguel, describa el retrato de su paciente medio.",</w:t>
      </w:r>
    </w:p>
    <w:p w:rsidR="005E4B2D" w:rsidRPr="005E4B2D" w:rsidRDefault="005E4B2D" w:rsidP="005E4B2D">
      <w:pPr>
        <w:rPr>
          <w:lang w:val="en-US"/>
        </w:rPr>
      </w:pPr>
    </w:p>
    <w:p w:rsidR="005E4B2D" w:rsidRPr="005E4B2D" w:rsidRDefault="005E4B2D" w:rsidP="005E4B2D">
      <w:pPr>
        <w:rPr>
          <w:lang w:val="en-US"/>
        </w:rPr>
      </w:pPr>
      <w:r w:rsidRPr="005E4B2D">
        <w:rPr>
          <w:lang w:val="en-US"/>
        </w:rPr>
        <w:t>"lt54": "- Una gran parte de mis pacientes es la gente común mayor de 40 años, las enferemedades de la que aparecieron \"con la edad\". Ellos vienen con los problemas muy parecidos: la osteocondrosis, artrosis, artritis, radiculitis, pinzamiento. Estas enfermedades agotan y impiden vivir.",</w:t>
      </w:r>
    </w:p>
    <w:p w:rsidR="005E4B2D" w:rsidRPr="005E4B2D" w:rsidRDefault="005E4B2D" w:rsidP="005E4B2D">
      <w:pPr>
        <w:rPr>
          <w:lang w:val="en-US"/>
        </w:rPr>
      </w:pPr>
    </w:p>
    <w:p w:rsidR="005E4B2D" w:rsidRPr="005E4B2D" w:rsidRDefault="005E4B2D" w:rsidP="005E4B2D">
      <w:pPr>
        <w:rPr>
          <w:lang w:val="en-US"/>
        </w:rPr>
      </w:pPr>
      <w:r w:rsidRPr="005E4B2D">
        <w:rPr>
          <w:lang w:val="en-US"/>
        </w:rPr>
        <w:t>"lt55": "Los pacientes andan con dificultad, lloran, les duele. Y pareciera, son personas normales, no son deportistas ni discapacitados. Se quejan - \"¿y por qué pecados lo tengo, por qué yo?\". Y les respondo: no vamos a lamentarnos, sino recuperar la circulación sanguínea.",</w:t>
      </w:r>
    </w:p>
    <w:p w:rsidR="005E4B2D" w:rsidRPr="005E4B2D" w:rsidRDefault="005E4B2D" w:rsidP="005E4B2D">
      <w:pPr>
        <w:rPr>
          <w:lang w:val="en-US"/>
        </w:rPr>
      </w:pPr>
    </w:p>
    <w:p w:rsidR="005E4B2D" w:rsidRPr="005E4B2D" w:rsidRDefault="005E4B2D" w:rsidP="005E4B2D">
      <w:pPr>
        <w:rPr>
          <w:lang w:val="en-US"/>
        </w:rPr>
      </w:pPr>
      <w:r w:rsidRPr="005E4B2D">
        <w:rPr>
          <w:lang w:val="en-US"/>
        </w:rPr>
        <w:t>"lt56": "- ¿Y cómo recuperar la circulación sanguínea a tal edad?",</w:t>
      </w:r>
    </w:p>
    <w:p w:rsidR="005E4B2D" w:rsidRPr="005E4B2D" w:rsidRDefault="005E4B2D" w:rsidP="005E4B2D">
      <w:pPr>
        <w:rPr>
          <w:lang w:val="en-US"/>
        </w:rPr>
      </w:pPr>
    </w:p>
    <w:p w:rsidR="005E4B2D" w:rsidRPr="005E4B2D" w:rsidRDefault="005E4B2D" w:rsidP="005E4B2D">
      <w:pPr>
        <w:rPr>
          <w:lang w:val="en-US"/>
        </w:rPr>
      </w:pPr>
      <w:r w:rsidRPr="005E4B2D">
        <w:rPr>
          <w:lang w:val="en-US"/>
        </w:rPr>
        <w:t>"lt57": "- Hasta hace poco curaba a la gente por medio de la cultura física y complejo de 96 ejercicios en las máquinas de entrenamiento. Es un método de tratamiento extremadamente eficaz, pero muy difícil, duradero y caro. A la gente le duele, es complicado, no le basta tiempo y dinero para ir al gimnasio. Y yo creía que debe haber un método más moderno y fácil - y lo encontré.",</w:t>
      </w:r>
    </w:p>
    <w:p w:rsidR="005E4B2D" w:rsidRPr="005E4B2D" w:rsidRDefault="005E4B2D" w:rsidP="005E4B2D">
      <w:pPr>
        <w:rPr>
          <w:lang w:val="en-US"/>
        </w:rPr>
      </w:pPr>
    </w:p>
    <w:p w:rsidR="005E4B2D" w:rsidRPr="005E4B2D" w:rsidRDefault="005E4B2D" w:rsidP="005E4B2D">
      <w:pPr>
        <w:rPr>
          <w:lang w:val="en-US"/>
        </w:rPr>
      </w:pPr>
      <w:r w:rsidRPr="005E4B2D">
        <w:rPr>
          <w:lang w:val="en-US"/>
        </w:rPr>
        <w:t>"lt58": "- ¡Qué interesante! ¿Contará Usted a nuestros lectores de eso?",</w:t>
      </w:r>
    </w:p>
    <w:p w:rsidR="005E4B2D" w:rsidRPr="005E4B2D" w:rsidRDefault="005E4B2D" w:rsidP="005E4B2D">
      <w:pPr>
        <w:rPr>
          <w:lang w:val="en-US"/>
        </w:rPr>
      </w:pPr>
    </w:p>
    <w:p w:rsidR="005E4B2D" w:rsidRPr="005E4B2D" w:rsidRDefault="005E4B2D" w:rsidP="005E4B2D">
      <w:pPr>
        <w:rPr>
          <w:lang w:val="en-US"/>
        </w:rPr>
      </w:pPr>
      <w:r w:rsidRPr="005E4B2D">
        <w:rPr>
          <w:lang w:val="en-US"/>
        </w:rPr>
        <w:t>"lt59": "- Por supuesto. El Instituto de Investigación Científica de Reumatología de Colombia fue el primero que recibió el acceso certificado al remedio innovador contra la osteocondrosis y dolor articular. Les confieso que cuando oí de eso por primera vez - me reí no más, ya que no creía en su eficiencia. Pero me quedé estupefacto, cuando terminamos la prueba - de 5 miles personas sometidas a prueba 4.726 personas se curaron completamente de sus enfermedades, es más de un 94% de todos los sometidos a prueba. Un 5.6% sintió mejorías considerables, y en tan solo un 0.4% no fueron registradas mejorías.",</w:t>
      </w:r>
    </w:p>
    <w:p w:rsidR="005E4B2D" w:rsidRPr="005E4B2D" w:rsidRDefault="005E4B2D" w:rsidP="005E4B2D">
      <w:pPr>
        <w:rPr>
          <w:lang w:val="en-US"/>
        </w:rPr>
      </w:pPr>
    </w:p>
    <w:p w:rsidR="005E4B2D" w:rsidRPr="005E4B2D" w:rsidRDefault="005E4B2D" w:rsidP="005E4B2D">
      <w:pPr>
        <w:rPr>
          <w:lang w:val="en-US"/>
        </w:rPr>
      </w:pPr>
      <w:r w:rsidRPr="005E4B2D">
        <w:rPr>
          <w:lang w:val="en-US"/>
        </w:rPr>
        <w:t>"lt60": "- ¿Y qué remedio es?",</w:t>
      </w:r>
    </w:p>
    <w:p w:rsidR="005E4B2D" w:rsidRPr="005E4B2D" w:rsidRDefault="005E4B2D" w:rsidP="005E4B2D">
      <w:pPr>
        <w:rPr>
          <w:lang w:val="en-US"/>
        </w:rPr>
      </w:pPr>
    </w:p>
    <w:p w:rsidR="005E4B2D" w:rsidRPr="005E4B2D" w:rsidRDefault="005E4B2D" w:rsidP="005E4B2D">
      <w:pPr>
        <w:rPr>
          <w:lang w:val="en-US"/>
        </w:rPr>
      </w:pPr>
      <w:r w:rsidRPr="005E4B2D">
        <w:rPr>
          <w:lang w:val="en-US"/>
        </w:rPr>
        <w:t>"lt61": "- Hablo sobre la crema especial&lt;a href=\"\"&gt;XX&lt;/a&gt;. Es un remedio que permite olvidar del dolor en la espalda y articulaciones en el plazo más corto, practicamente desde 4 días, y durante un mes curar hasta enfermedades muy complejas.",</w:t>
      </w:r>
    </w:p>
    <w:p w:rsidR="005E4B2D" w:rsidRPr="005E4B2D" w:rsidRDefault="005E4B2D" w:rsidP="005E4B2D">
      <w:pPr>
        <w:rPr>
          <w:lang w:val="en-US"/>
        </w:rPr>
      </w:pPr>
    </w:p>
    <w:p w:rsidR="005E4B2D" w:rsidRPr="005E4B2D" w:rsidRDefault="005E4B2D" w:rsidP="005E4B2D">
      <w:pPr>
        <w:rPr>
          <w:lang w:val="en-US"/>
        </w:rPr>
      </w:pPr>
      <w:r w:rsidRPr="005E4B2D">
        <w:rPr>
          <w:lang w:val="en-US"/>
        </w:rPr>
        <w:t>"lt62": "Se produce solamente en el norte de Colombia, en el Parque Nacional \"Tayrona\", y el Ministerio de Salud y Protección Social gastó 1.3 millones de euros para el desarrollo de la fórmula. Y el Instituto de Investigación Científica de Reumatología, por cierto, gastó casi 50 mil millones de pesos por el derecho de comercialización de esta crema en el territorio de Colombia.",</w:t>
      </w:r>
    </w:p>
    <w:p w:rsidR="005E4B2D" w:rsidRPr="005E4B2D" w:rsidRDefault="005E4B2D" w:rsidP="005E4B2D">
      <w:pPr>
        <w:rPr>
          <w:lang w:val="en-US"/>
        </w:rPr>
      </w:pPr>
    </w:p>
    <w:p w:rsidR="005E4B2D" w:rsidRPr="005E4B2D" w:rsidRDefault="005E4B2D" w:rsidP="005E4B2D">
      <w:pPr>
        <w:rPr>
          <w:lang w:val="en-US"/>
        </w:rPr>
      </w:pPr>
      <w:r w:rsidRPr="005E4B2D">
        <w:rPr>
          <w:lang w:val="en-US"/>
        </w:rPr>
        <w:lastRenderedPageBreak/>
        <w:t>"lt63": "- Miguel, ¿y cómo funciona esta maravilla de crema?",</w:t>
      </w:r>
    </w:p>
    <w:p w:rsidR="005E4B2D" w:rsidRPr="005E4B2D" w:rsidRDefault="005E4B2D" w:rsidP="005E4B2D">
      <w:pPr>
        <w:rPr>
          <w:lang w:val="en-US"/>
        </w:rPr>
      </w:pPr>
    </w:p>
    <w:p w:rsidR="005E4B2D" w:rsidRPr="005E4B2D" w:rsidRDefault="005E4B2D" w:rsidP="005E4B2D">
      <w:pPr>
        <w:rPr>
          <w:lang w:val="en-US"/>
        </w:rPr>
      </w:pPr>
      <w:r w:rsidRPr="005E4B2D">
        <w:rPr>
          <w:lang w:val="en-US"/>
        </w:rPr>
        <w:t>"lt64": "- No hay ningún milagro aquí, pura ciencia. El ingrediente principal del preparado es el extracto de propóleo. Es decir, su tarea principal es la creación del nuevo tejido óseo. ¿Pueden imaginar la fuerza biológica de tal mecanismo? De momento no existe nada más eficaz en la naturaleza para la activación de la circulación sanguínea en los huesos y articulaciones. Mas la trementina de cedro, cera de abeja y extracto de la polilla de la cera que aportan su óbolo considerable a la eficiencia de este preparado. Por suerte, el parque nacional Tayron tiene existencias illimitadas de estos componentes. Creo que no tiene sentido contar sobre el beneficio de las hierbas norteñas de Colombia.",</w:t>
      </w:r>
    </w:p>
    <w:p w:rsidR="005E4B2D" w:rsidRPr="005E4B2D" w:rsidRDefault="005E4B2D" w:rsidP="005E4B2D">
      <w:pPr>
        <w:rPr>
          <w:lang w:val="en-US"/>
        </w:rPr>
      </w:pPr>
    </w:p>
    <w:p w:rsidR="005E4B2D" w:rsidRPr="005E4B2D" w:rsidRDefault="005E4B2D" w:rsidP="005E4B2D">
      <w:pPr>
        <w:rPr>
          <w:lang w:val="en-US"/>
        </w:rPr>
      </w:pPr>
      <w:r w:rsidRPr="005E4B2D">
        <w:rPr>
          <w:lang w:val="en-US"/>
        </w:rPr>
        <w:t>"lt65": "Hasta una aplicación es suficiente para activar más de 930.000 células que participan directamente en el proceso de la circulación sanguínea. Y así con cada aplicación. En esto se concluye el principio clave del tratamiento.",</w:t>
      </w:r>
    </w:p>
    <w:p w:rsidR="005E4B2D" w:rsidRPr="005E4B2D" w:rsidRDefault="005E4B2D" w:rsidP="005E4B2D">
      <w:pPr>
        <w:rPr>
          <w:lang w:val="en-US"/>
        </w:rPr>
      </w:pPr>
    </w:p>
    <w:p w:rsidR="005E4B2D" w:rsidRPr="005E4B2D" w:rsidRDefault="005E4B2D" w:rsidP="005E4B2D">
      <w:pPr>
        <w:rPr>
          <w:lang w:val="en-US"/>
        </w:rPr>
      </w:pPr>
      <w:r w:rsidRPr="005E4B2D">
        <w:rPr>
          <w:lang w:val="en-US"/>
        </w:rPr>
        <w:t>"lt66": "- Suena impresionante. Pero explíquenos, ¿qué significa esto para la gente común que tiene enfermedades?",</w:t>
      </w:r>
    </w:p>
    <w:p w:rsidR="005E4B2D" w:rsidRPr="005E4B2D" w:rsidRDefault="005E4B2D" w:rsidP="005E4B2D">
      <w:pPr>
        <w:rPr>
          <w:lang w:val="en-US"/>
        </w:rPr>
      </w:pPr>
    </w:p>
    <w:p w:rsidR="005E4B2D" w:rsidRPr="005E4B2D" w:rsidRDefault="005E4B2D" w:rsidP="005E4B2D">
      <w:pPr>
        <w:rPr>
          <w:lang w:val="en-US"/>
        </w:rPr>
      </w:pPr>
      <w:r w:rsidRPr="005E4B2D">
        <w:rPr>
          <w:lang w:val="en-US"/>
        </w:rPr>
        <w:t>"lt67": "- Esto significa que la medicina medieval se va al pasado, y ahora ya todos pueden curar sus articulaciones en casa en uno o dos meses. La crema XX no congela y no anestesía, sino que \"reinicia\" el organismo a nivel celular. Eliminando la causa de las sensaciones dolorosas, XX recupera el estado sano de las articulaciones y columna vertebral. En otras palabras, el enfermo no simplemente se libera de los síntomas, sino elimina la raíz de la enfermedad.",</w:t>
      </w:r>
    </w:p>
    <w:p w:rsidR="005E4B2D" w:rsidRPr="005E4B2D" w:rsidRDefault="005E4B2D" w:rsidP="005E4B2D">
      <w:pPr>
        <w:rPr>
          <w:lang w:val="en-US"/>
        </w:rPr>
      </w:pPr>
    </w:p>
    <w:p w:rsidR="005E4B2D" w:rsidRPr="005E4B2D" w:rsidRDefault="005E4B2D" w:rsidP="005E4B2D">
      <w:pPr>
        <w:rPr>
          <w:lang w:val="en-US"/>
        </w:rPr>
      </w:pPr>
      <w:r w:rsidRPr="005E4B2D">
        <w:rPr>
          <w:lang w:val="en-US"/>
        </w:rPr>
        <w:t>"lt68": "El primer día ya la crema XX pone en marcha los sistemas de regeneración del organismo y reduce el síndrome dolroso. Y en dos o tres semanas ya el tratamiento será acabado.",</w:t>
      </w:r>
    </w:p>
    <w:p w:rsidR="005E4B2D" w:rsidRPr="005E4B2D" w:rsidRDefault="005E4B2D" w:rsidP="005E4B2D">
      <w:pPr>
        <w:rPr>
          <w:lang w:val="en-US"/>
        </w:rPr>
      </w:pPr>
    </w:p>
    <w:p w:rsidR="005E4B2D" w:rsidRPr="005E4B2D" w:rsidRDefault="005E4B2D" w:rsidP="005E4B2D">
      <w:pPr>
        <w:rPr>
          <w:lang w:val="en-US"/>
        </w:rPr>
      </w:pPr>
      <w:r w:rsidRPr="005E4B2D">
        <w:rPr>
          <w:lang w:val="en-US"/>
        </w:rPr>
        <w:t>"lt69": "- ¿Resulta que XX cura cualesquiera enfermedades?",</w:t>
      </w:r>
    </w:p>
    <w:p w:rsidR="005E4B2D" w:rsidRPr="005E4B2D" w:rsidRDefault="005E4B2D" w:rsidP="005E4B2D">
      <w:pPr>
        <w:rPr>
          <w:lang w:val="en-US"/>
        </w:rPr>
      </w:pPr>
    </w:p>
    <w:p w:rsidR="005E4B2D" w:rsidRPr="005E4B2D" w:rsidRDefault="005E4B2D" w:rsidP="005E4B2D">
      <w:pPr>
        <w:rPr>
          <w:lang w:val="en-US"/>
        </w:rPr>
      </w:pPr>
      <w:r w:rsidRPr="005E4B2D">
        <w:rPr>
          <w:lang w:val="en-US"/>
        </w:rPr>
        <w:t>"lt70": "- Cierto. Recuperando la irritación sanguínea, cura cualquier enfermedad de las articulaciones y columna vertebral - la artrosis, artritis, ciática, reumatismo, radiculitis, osteocondrosis, desplazamiento de los discos interevertebrales, dislocaciones, cardenales, esquimosos, roturas, hasta callos - la crema es sorprendentemente eficaz.",</w:t>
      </w:r>
    </w:p>
    <w:p w:rsidR="005E4B2D" w:rsidRPr="005E4B2D" w:rsidRDefault="005E4B2D" w:rsidP="005E4B2D">
      <w:pPr>
        <w:rPr>
          <w:lang w:val="en-US"/>
        </w:rPr>
      </w:pPr>
    </w:p>
    <w:p w:rsidR="005E4B2D" w:rsidRPr="005E4B2D" w:rsidRDefault="005E4B2D" w:rsidP="005E4B2D">
      <w:pPr>
        <w:rPr>
          <w:lang w:val="en-US"/>
        </w:rPr>
      </w:pPr>
      <w:r w:rsidRPr="005E4B2D">
        <w:rPr>
          <w:lang w:val="en-US"/>
        </w:rPr>
        <w:t>"lt71": "También, XX elimina el dolor desde la primera aplicación ya, y en consecuencia elimina totalmente la enfermedad. Entiéndenme correctamente, aunque me gustan los métodos de saneamiento que incluyen la cultura física y el deporte, pero es muy difícil, y para la mayoría de los enfermos esta crema es el método más simple, eficaz y accesible.",</w:t>
      </w:r>
    </w:p>
    <w:p w:rsidR="005E4B2D" w:rsidRPr="005E4B2D" w:rsidRDefault="005E4B2D" w:rsidP="005E4B2D">
      <w:pPr>
        <w:rPr>
          <w:lang w:val="en-US"/>
        </w:rPr>
      </w:pPr>
    </w:p>
    <w:p w:rsidR="005E4B2D" w:rsidRPr="005E4B2D" w:rsidRDefault="005E4B2D" w:rsidP="005E4B2D">
      <w:pPr>
        <w:rPr>
          <w:lang w:val="en-US"/>
        </w:rPr>
      </w:pPr>
      <w:r w:rsidRPr="005E4B2D">
        <w:rPr>
          <w:lang w:val="en-US"/>
        </w:rPr>
        <w:t>"lt72": "- ¿Usted dijo que en el marco del programa estatal se puede comprar la crema XX a precio ventajoso? ¿Cualquiera puede hacerlo?",</w:t>
      </w:r>
    </w:p>
    <w:p w:rsidR="005E4B2D" w:rsidRPr="005E4B2D" w:rsidRDefault="005E4B2D" w:rsidP="005E4B2D">
      <w:pPr>
        <w:rPr>
          <w:lang w:val="en-US"/>
        </w:rPr>
      </w:pPr>
    </w:p>
    <w:p w:rsidR="005E4B2D" w:rsidRPr="005E4B2D" w:rsidRDefault="005E4B2D" w:rsidP="005E4B2D">
      <w:pPr>
        <w:rPr>
          <w:lang w:val="en-US"/>
        </w:rPr>
      </w:pPr>
      <w:r w:rsidRPr="005E4B2D">
        <w:rPr>
          <w:lang w:val="en-US"/>
        </w:rPr>
        <w:t>"lt73": "- Sí, absalutmente cualquiera. Pero hay un pero. Las cadenas farmacéuticas se negaron ayudarnos en la comercialización de este remedio. Argumentaron su decisión con lo que para ellos es económicamenete desventajoso. Sea como sea, las farmacias son organisaciones comerciales que están interesadas más en el logro de beneficios, que en el saneamiento de la población.",</w:t>
      </w:r>
    </w:p>
    <w:p w:rsidR="005E4B2D" w:rsidRPr="005E4B2D" w:rsidRDefault="005E4B2D" w:rsidP="005E4B2D">
      <w:pPr>
        <w:rPr>
          <w:lang w:val="en-US"/>
        </w:rPr>
      </w:pPr>
    </w:p>
    <w:p w:rsidR="005E4B2D" w:rsidRPr="005E4B2D" w:rsidRDefault="005E4B2D" w:rsidP="005E4B2D">
      <w:pPr>
        <w:rPr>
          <w:lang w:val="en-US"/>
        </w:rPr>
      </w:pPr>
      <w:r w:rsidRPr="005E4B2D">
        <w:rPr>
          <w:lang w:val="en-US"/>
        </w:rPr>
        <w:t>"lt74": "En relación con eso el Instituto de Investigación Científica de Reumatología de Colombia tomó la decisión de comercializar la crema por medio de un&lt;a href=\"\"&gt;sitio web creado&lt;/a&gt;especialmente. Pero esto tiene una ventaja también - esto permitió distribuir XX en todos los rincones de Colombia. En este momento, cada uno puede comprarla a precio ventajoso con un descuento de un 50%..",</w:t>
      </w:r>
    </w:p>
    <w:p w:rsidR="005E4B2D" w:rsidRPr="005E4B2D" w:rsidRDefault="005E4B2D" w:rsidP="005E4B2D">
      <w:pPr>
        <w:rPr>
          <w:lang w:val="en-US"/>
        </w:rPr>
      </w:pPr>
    </w:p>
    <w:p w:rsidR="005E4B2D" w:rsidRPr="005E4B2D" w:rsidRDefault="005E4B2D" w:rsidP="005E4B2D">
      <w:pPr>
        <w:rPr>
          <w:lang w:val="en-US"/>
        </w:rPr>
      </w:pPr>
      <w:r w:rsidRPr="005E4B2D">
        <w:rPr>
          <w:lang w:val="en-US"/>
        </w:rPr>
        <w:t>"lt75": "- ¿Hasta que fecha se realizará el programa en el marco del que se podrá comprar XX con un descuento de un 50%? Después de la finalización del programa será imposible comprar XX con un descuento?",</w:t>
      </w:r>
    </w:p>
    <w:p w:rsidR="005E4B2D" w:rsidRPr="005E4B2D" w:rsidRDefault="005E4B2D" w:rsidP="005E4B2D">
      <w:pPr>
        <w:rPr>
          <w:lang w:val="en-US"/>
        </w:rPr>
      </w:pPr>
    </w:p>
    <w:p w:rsidR="005E4B2D" w:rsidRPr="005E4B2D" w:rsidRDefault="005E4B2D" w:rsidP="005E4B2D">
      <w:pPr>
        <w:rPr>
          <w:lang w:val="en-US"/>
        </w:rPr>
      </w:pPr>
      <w:r w:rsidRPr="005E4B2D">
        <w:rPr>
          <w:lang w:val="en-US"/>
        </w:rPr>
        <w:t>"lt76": "- Está totalmente cierto. El programa estatal se acaba el&lt;script&gt;var d = new Date(); var day = '0' + d.getDate(); var month = d.getMonth(); var currentMonth = '0' + (month+1); var year = d.getFullYear(); document.write(day.substr(day.length - 2) + '.' + currentMonth.substr(currentMonth.length - 2) + '.' + year);&lt;/script&gt; Precisamente hasta esta fecha (inclusive) se requiere dejar una solicitud en el&lt;a href=\"\"&gt;sitio web del productor&lt;/a&gt;. Por eso todos los que desean comprar la crema XX a precio ventajoso tendrán que darse prisa.",</w:t>
      </w:r>
    </w:p>
    <w:p w:rsidR="005E4B2D" w:rsidRPr="005E4B2D" w:rsidRDefault="005E4B2D" w:rsidP="005E4B2D">
      <w:pPr>
        <w:rPr>
          <w:lang w:val="en-US"/>
        </w:rPr>
      </w:pPr>
    </w:p>
    <w:p w:rsidR="005E4B2D" w:rsidRPr="005E4B2D" w:rsidRDefault="005E4B2D" w:rsidP="005E4B2D">
      <w:pPr>
        <w:rPr>
          <w:lang w:val="en-US"/>
        </w:rPr>
      </w:pPr>
      <w:r w:rsidRPr="005E4B2D">
        <w:rPr>
          <w:lang w:val="en-US"/>
        </w:rPr>
        <w:t>"lt77": "Hasta la fecha ya unas cuantas decenas de mil personas compraron la crema XX. Diariamente recibimos una multitud de opiniones positivas, y también las palabras de agradecimiento. Este remedio ayuda a todos.",</w:t>
      </w:r>
    </w:p>
    <w:p w:rsidR="005E4B2D" w:rsidRPr="005E4B2D" w:rsidRDefault="005E4B2D" w:rsidP="005E4B2D">
      <w:pPr>
        <w:rPr>
          <w:lang w:val="en-US"/>
        </w:rPr>
      </w:pPr>
    </w:p>
    <w:p w:rsidR="005E4B2D" w:rsidRPr="005E4B2D" w:rsidRDefault="005E4B2D" w:rsidP="005E4B2D">
      <w:pPr>
        <w:rPr>
          <w:lang w:val="en-US"/>
        </w:rPr>
      </w:pPr>
      <w:r w:rsidRPr="005E4B2D">
        <w:rPr>
          <w:lang w:val="en-US"/>
        </w:rPr>
        <w:t>"lt78": "- ¡Miguel, gracias por su entrevista! ¿Quizás Usted quiera decir algo a nuestros lectores antes de despedirnos?",</w:t>
      </w:r>
    </w:p>
    <w:p w:rsidR="005E4B2D" w:rsidRPr="005E4B2D" w:rsidRDefault="005E4B2D" w:rsidP="005E4B2D">
      <w:pPr>
        <w:rPr>
          <w:lang w:val="en-US"/>
        </w:rPr>
      </w:pPr>
    </w:p>
    <w:p w:rsidR="005E4B2D" w:rsidRPr="005E4B2D" w:rsidRDefault="005E4B2D" w:rsidP="005E4B2D">
      <w:pPr>
        <w:rPr>
          <w:lang w:val="en-US"/>
        </w:rPr>
      </w:pPr>
      <w:r w:rsidRPr="005E4B2D">
        <w:rPr>
          <w:lang w:val="en-US"/>
        </w:rPr>
        <w:t>"lt79": "- Sí, claro. Quiero señalar a la atención de los lectores lo que las enferemedades articulares no solamente provocan la incomodidad, sino también quitan 10-16 años de la vida. Por eso, hasta un dolor débil que surge de vez en cuando es el motivo para prestar atención al problema. Ya que nadie nunca les dirá que es hora de curarse.",</w:t>
      </w:r>
    </w:p>
    <w:p w:rsidR="005E4B2D" w:rsidRPr="005E4B2D" w:rsidRDefault="005E4B2D" w:rsidP="005E4B2D">
      <w:pPr>
        <w:rPr>
          <w:lang w:val="en-US"/>
        </w:rPr>
      </w:pPr>
    </w:p>
    <w:p w:rsidR="005E4B2D" w:rsidRPr="005E4B2D" w:rsidRDefault="005E4B2D" w:rsidP="005E4B2D">
      <w:pPr>
        <w:rPr>
          <w:lang w:val="en-US"/>
        </w:rPr>
      </w:pPr>
      <w:r w:rsidRPr="005E4B2D">
        <w:rPr>
          <w:lang w:val="en-US"/>
        </w:rPr>
        <w:t>"lt80": "Y les voy a recordar que cada uno quien pida XX hasta el&lt;script&gt;var d = new Date(); var day = '0' + d.getDate(); var month = d.getMonth(); var currentMonth = '0' + (month+1); var year = d.getFullYear(); document.write(day.substr(day.length - 2) + '.' + currentMonth.substr(currentMonth.length - 2) + '.' + year);&lt;/script&gt;22.01.2019 inclusive, recibirá UN DESCUENTO DE UN 50%. Se puede pedir XX en el&lt;a href=\"\"&gt;sitio web del productor&lt;/a&gt;o cumplimentando el formulario más abajo:",</w:t>
      </w:r>
    </w:p>
    <w:p w:rsidR="005E4B2D" w:rsidRPr="005E4B2D" w:rsidRDefault="005E4B2D" w:rsidP="005E4B2D">
      <w:pPr>
        <w:rPr>
          <w:lang w:val="en-US"/>
        </w:rPr>
      </w:pPr>
    </w:p>
    <w:p w:rsidR="005E4B2D" w:rsidRPr="005E4B2D" w:rsidRDefault="005E4B2D" w:rsidP="005E4B2D">
      <w:pPr>
        <w:rPr>
          <w:lang w:val="en-US"/>
        </w:rPr>
      </w:pPr>
    </w:p>
    <w:p w:rsidR="005E4B2D" w:rsidRPr="005E4B2D" w:rsidRDefault="005E4B2D" w:rsidP="005E4B2D">
      <w:pPr>
        <w:rPr>
          <w:lang w:val="en-US"/>
        </w:rPr>
      </w:pPr>
      <w:r w:rsidRPr="005E4B2D">
        <w:rPr>
          <w:lang w:val="en-US"/>
        </w:rPr>
        <w:t>"lt82": "PEDIR CON UN DESCUENTO&lt;br&gt;DE UN 50%",</w:t>
      </w:r>
    </w:p>
    <w:p w:rsidR="005E4B2D" w:rsidRPr="005E4B2D" w:rsidRDefault="005E4B2D" w:rsidP="005E4B2D">
      <w:pPr>
        <w:rPr>
          <w:lang w:val="en-US"/>
        </w:rPr>
      </w:pPr>
    </w:p>
    <w:p w:rsidR="005E4B2D" w:rsidRPr="005E4B2D" w:rsidRDefault="005E4B2D" w:rsidP="005E4B2D">
      <w:pPr>
        <w:rPr>
          <w:lang w:val="en-US"/>
        </w:rPr>
      </w:pPr>
    </w:p>
    <w:p w:rsidR="005E4B2D" w:rsidRPr="005E4B2D" w:rsidRDefault="005E4B2D" w:rsidP="005E4B2D">
      <w:pPr>
        <w:rPr>
          <w:lang w:val="en-US"/>
        </w:rPr>
      </w:pPr>
      <w:r w:rsidRPr="005E4B2D">
        <w:rPr>
          <w:lang w:val="en-US"/>
        </w:rPr>
        <w:t>"lt86": "7 comentarios hoy",</w:t>
      </w:r>
    </w:p>
    <w:p w:rsidR="005E4B2D" w:rsidRPr="005E4B2D" w:rsidRDefault="005E4B2D" w:rsidP="005E4B2D">
      <w:pPr>
        <w:rPr>
          <w:lang w:val="en-US"/>
        </w:rPr>
      </w:pPr>
    </w:p>
    <w:p w:rsidR="005E4B2D" w:rsidRPr="005E4B2D" w:rsidRDefault="005E4B2D" w:rsidP="005E4B2D">
      <w:pPr>
        <w:rPr>
          <w:lang w:val="en-US"/>
        </w:rPr>
      </w:pPr>
      <w:r w:rsidRPr="005E4B2D">
        <w:rPr>
          <w:lang w:val="en-US"/>
        </w:rPr>
        <w:t>"lt87": "Zoe Sáenz",</w:t>
      </w:r>
    </w:p>
    <w:p w:rsidR="005E4B2D" w:rsidRPr="005E4B2D" w:rsidRDefault="005E4B2D" w:rsidP="005E4B2D">
      <w:pPr>
        <w:rPr>
          <w:lang w:val="en-US"/>
        </w:rPr>
      </w:pPr>
    </w:p>
    <w:p w:rsidR="005E4B2D" w:rsidRPr="005E4B2D" w:rsidRDefault="005E4B2D" w:rsidP="005E4B2D">
      <w:pPr>
        <w:rPr>
          <w:lang w:val="en-US"/>
        </w:rPr>
      </w:pPr>
      <w:r w:rsidRPr="005E4B2D">
        <w:rPr>
          <w:lang w:val="en-US"/>
        </w:rPr>
        <w:t>"lt88": "Compré esta crema intentando a deshacerme del dolor articular, aunque no creía mucho en su efecto. Pero a mí personalmente me ayudó, por eso se convertió en un elemento constante e irreemplazable de nuestro botiquín familiar.",</w:t>
      </w:r>
    </w:p>
    <w:p w:rsidR="005E4B2D" w:rsidRPr="005E4B2D" w:rsidRDefault="005E4B2D" w:rsidP="005E4B2D">
      <w:pPr>
        <w:rPr>
          <w:lang w:val="en-US"/>
        </w:rPr>
      </w:pPr>
    </w:p>
    <w:p w:rsidR="005E4B2D" w:rsidRPr="005E4B2D" w:rsidRDefault="005E4B2D" w:rsidP="005E4B2D">
      <w:pPr>
        <w:rPr>
          <w:lang w:val="en-US"/>
        </w:rPr>
      </w:pPr>
      <w:r w:rsidRPr="005E4B2D">
        <w:rPr>
          <w:lang w:val="en-US"/>
        </w:rPr>
        <w:t>"lt89": "hace una hora",</w:t>
      </w:r>
    </w:p>
    <w:p w:rsidR="005E4B2D" w:rsidRPr="005E4B2D" w:rsidRDefault="005E4B2D" w:rsidP="005E4B2D">
      <w:pPr>
        <w:rPr>
          <w:lang w:val="en-US"/>
        </w:rPr>
      </w:pPr>
    </w:p>
    <w:p w:rsidR="005E4B2D" w:rsidRPr="005E4B2D" w:rsidRDefault="005E4B2D" w:rsidP="005E4B2D">
      <w:pPr>
        <w:rPr>
          <w:lang w:val="en-US"/>
        </w:rPr>
      </w:pPr>
      <w:r w:rsidRPr="005E4B2D">
        <w:rPr>
          <w:lang w:val="en-US"/>
        </w:rPr>
        <w:t>"lt90": "Irene Rodríguez",</w:t>
      </w:r>
    </w:p>
    <w:p w:rsidR="005E4B2D" w:rsidRPr="005E4B2D" w:rsidRDefault="005E4B2D" w:rsidP="005E4B2D">
      <w:pPr>
        <w:rPr>
          <w:lang w:val="en-US"/>
        </w:rPr>
      </w:pPr>
    </w:p>
    <w:p w:rsidR="005E4B2D" w:rsidRPr="005E4B2D" w:rsidRDefault="005E4B2D" w:rsidP="005E4B2D">
      <w:pPr>
        <w:rPr>
          <w:lang w:val="en-US"/>
        </w:rPr>
      </w:pPr>
      <w:r w:rsidRPr="005E4B2D">
        <w:rPr>
          <w:lang w:val="en-US"/>
        </w:rPr>
        <w:t>"lt91": "Es una crema simplemente magnífica para la curación de las articulaciones. Me ayudó mucho. La recomiendo a todos quienes tienen problemas con las articulaciones. ¡Muchisimas gracias!!!",</w:t>
      </w:r>
    </w:p>
    <w:p w:rsidR="005E4B2D" w:rsidRPr="005E4B2D" w:rsidRDefault="005E4B2D" w:rsidP="005E4B2D">
      <w:pPr>
        <w:rPr>
          <w:lang w:val="en-US"/>
        </w:rPr>
      </w:pPr>
    </w:p>
    <w:p w:rsidR="005E4B2D" w:rsidRPr="005E4B2D" w:rsidRDefault="005E4B2D" w:rsidP="005E4B2D">
      <w:pPr>
        <w:rPr>
          <w:lang w:val="en-US"/>
        </w:rPr>
      </w:pPr>
      <w:r w:rsidRPr="005E4B2D">
        <w:rPr>
          <w:lang w:val="en-US"/>
        </w:rPr>
        <w:t>"lt92": "hace una hora",</w:t>
      </w:r>
    </w:p>
    <w:p w:rsidR="005E4B2D" w:rsidRPr="005E4B2D" w:rsidRDefault="005E4B2D" w:rsidP="005E4B2D">
      <w:pPr>
        <w:rPr>
          <w:lang w:val="en-US"/>
        </w:rPr>
      </w:pPr>
    </w:p>
    <w:p w:rsidR="005E4B2D" w:rsidRPr="005E4B2D" w:rsidRDefault="005E4B2D" w:rsidP="005E4B2D">
      <w:pPr>
        <w:rPr>
          <w:lang w:val="en-US"/>
        </w:rPr>
      </w:pPr>
      <w:r w:rsidRPr="005E4B2D">
        <w:rPr>
          <w:lang w:val="en-US"/>
        </w:rPr>
        <w:t>"lt93": "Ana Cruz",</w:t>
      </w:r>
    </w:p>
    <w:p w:rsidR="005E4B2D" w:rsidRPr="005E4B2D" w:rsidRDefault="005E4B2D" w:rsidP="005E4B2D">
      <w:pPr>
        <w:rPr>
          <w:lang w:val="en-US"/>
        </w:rPr>
      </w:pPr>
    </w:p>
    <w:p w:rsidR="005E4B2D" w:rsidRPr="005E4B2D" w:rsidRDefault="005E4B2D" w:rsidP="005E4B2D">
      <w:pPr>
        <w:rPr>
          <w:lang w:val="en-US"/>
        </w:rPr>
      </w:pPr>
      <w:r w:rsidRPr="005E4B2D">
        <w:rPr>
          <w:lang w:val="en-US"/>
        </w:rPr>
        <w:t>"lt94": "En el trabajo constantamente paso tiempo sentada en el sillón, y al final del día mi espalda \"se destroza\", y las articulaciones duelen y sufren. ¡Ya llevo un mes usando esta crema, el efecto es estupendo - a la hora de aplicarla se siente un efecto refrescante, y después de un tiempo breve el dolor desparece y puedo moverme normalmente de nuevo!",</w:t>
      </w:r>
    </w:p>
    <w:p w:rsidR="005E4B2D" w:rsidRPr="005E4B2D" w:rsidRDefault="005E4B2D" w:rsidP="005E4B2D">
      <w:pPr>
        <w:rPr>
          <w:lang w:val="en-US"/>
        </w:rPr>
      </w:pPr>
    </w:p>
    <w:p w:rsidR="005E4B2D" w:rsidRPr="005E4B2D" w:rsidRDefault="005E4B2D" w:rsidP="005E4B2D">
      <w:pPr>
        <w:rPr>
          <w:lang w:val="en-US"/>
        </w:rPr>
      </w:pPr>
      <w:r w:rsidRPr="005E4B2D">
        <w:rPr>
          <w:lang w:val="en-US"/>
        </w:rPr>
        <w:t>"lt95": "hace una hora",</w:t>
      </w:r>
    </w:p>
    <w:p w:rsidR="005E4B2D" w:rsidRPr="005E4B2D" w:rsidRDefault="005E4B2D" w:rsidP="005E4B2D">
      <w:pPr>
        <w:rPr>
          <w:lang w:val="en-US"/>
        </w:rPr>
      </w:pPr>
    </w:p>
    <w:p w:rsidR="005E4B2D" w:rsidRPr="005E4B2D" w:rsidRDefault="005E4B2D" w:rsidP="005E4B2D">
      <w:pPr>
        <w:rPr>
          <w:lang w:val="en-US"/>
        </w:rPr>
      </w:pPr>
      <w:r w:rsidRPr="005E4B2D">
        <w:rPr>
          <w:lang w:val="en-US"/>
        </w:rPr>
        <w:t>"lt96": "Anibal Alvarez",</w:t>
      </w:r>
    </w:p>
    <w:p w:rsidR="005E4B2D" w:rsidRPr="005E4B2D" w:rsidRDefault="005E4B2D" w:rsidP="005E4B2D">
      <w:pPr>
        <w:rPr>
          <w:lang w:val="en-US"/>
        </w:rPr>
      </w:pPr>
    </w:p>
    <w:p w:rsidR="005E4B2D" w:rsidRPr="005E4B2D" w:rsidRDefault="005E4B2D" w:rsidP="005E4B2D">
      <w:pPr>
        <w:rPr>
          <w:lang w:val="en-US"/>
        </w:rPr>
      </w:pPr>
      <w:r w:rsidRPr="005E4B2D">
        <w:rPr>
          <w:lang w:val="en-US"/>
        </w:rPr>
        <w:t xml:space="preserve">"lt97": "Este verano la podagra me trajo un dolor atroz. Apenas estaba andando, cojeando. No podía trabajar en la huerta, me estaba reprochando, miraba con vergüenza como mi esposa e hija hacien en vez de mí el trabajo masculino en el campo. Hasta estaba durminedo separado de mi esposa, en una </w:t>
      </w:r>
      <w:r w:rsidRPr="005E4B2D">
        <w:rPr>
          <w:lang w:val="en-US"/>
        </w:rPr>
        <w:lastRenderedPageBreak/>
        <w:t>cama aparte, tenía miedo de que ella estando dormida de casualidad podía tocar mis pies inflamados. Poco después, la podagra apareció mas en el dedo índice de la mano derecha, el juanete fue de 1,5 cm. Trabajo de artista-decorador en una empresa. A pesar del dolor constante, aguantaba, dibujaba a duras penas, trazaba esquemas, preparaba los stands - tan solo para que no me dispidieran. Cuando el programa estatal se extendió en toda Colombia, supe del remedio nuevo XX, que está aprobado por el Ministerio de Salud y Protección Social. Decidí probarlo. Después de unos días del uso de la crema el dolor se calmó, y más tarde los juanetes se resorbieron. Gracias a esta crema ya llevo un mes viviendo la vida completa. Ahora puedo esrechar la mano a mis amigos, con mucho gusto coseché junto con toda mi familia. Por las noches duermo ahora, abrazo a mi esposa.",</w:t>
      </w:r>
    </w:p>
    <w:p w:rsidR="005E4B2D" w:rsidRPr="005E4B2D" w:rsidRDefault="005E4B2D" w:rsidP="005E4B2D">
      <w:pPr>
        <w:rPr>
          <w:lang w:val="en-US"/>
        </w:rPr>
      </w:pPr>
    </w:p>
    <w:p w:rsidR="005E4B2D" w:rsidRPr="005E4B2D" w:rsidRDefault="005E4B2D" w:rsidP="005E4B2D">
      <w:pPr>
        <w:rPr>
          <w:lang w:val="en-US"/>
        </w:rPr>
      </w:pPr>
      <w:r w:rsidRPr="005E4B2D">
        <w:rPr>
          <w:lang w:val="en-US"/>
        </w:rPr>
        <w:t>"lt98": "hace una hora",</w:t>
      </w:r>
    </w:p>
    <w:p w:rsidR="005E4B2D" w:rsidRPr="005E4B2D" w:rsidRDefault="005E4B2D" w:rsidP="005E4B2D">
      <w:pPr>
        <w:rPr>
          <w:lang w:val="en-US"/>
        </w:rPr>
      </w:pPr>
    </w:p>
    <w:p w:rsidR="005E4B2D" w:rsidRPr="005E4B2D" w:rsidRDefault="005E4B2D" w:rsidP="005E4B2D">
      <w:pPr>
        <w:rPr>
          <w:lang w:val="en-US"/>
        </w:rPr>
      </w:pPr>
      <w:r w:rsidRPr="005E4B2D">
        <w:rPr>
          <w:lang w:val="en-US"/>
        </w:rPr>
        <w:t>"lt99": "Sergio",</w:t>
      </w:r>
    </w:p>
    <w:p w:rsidR="005E4B2D" w:rsidRPr="005E4B2D" w:rsidRDefault="005E4B2D" w:rsidP="005E4B2D">
      <w:pPr>
        <w:rPr>
          <w:lang w:val="en-US"/>
        </w:rPr>
      </w:pPr>
    </w:p>
    <w:p w:rsidR="005E4B2D" w:rsidRPr="005E4B2D" w:rsidRDefault="005E4B2D" w:rsidP="005E4B2D">
      <w:pPr>
        <w:rPr>
          <w:lang w:val="en-US"/>
        </w:rPr>
      </w:pPr>
      <w:r w:rsidRPr="005E4B2D">
        <w:rPr>
          <w:lang w:val="en-US"/>
        </w:rPr>
        <w:t>"lt100": "Desde hace mucho tiempo sufro por el dolor articular,sobre todo con el clima humedo. Probaba utilizar diferentes geles y parches, pero me ayudó solamente la crema XX. ¡Después del primer uso ya el dolor despareció! Ahora la uso constantemente.",</w:t>
      </w:r>
    </w:p>
    <w:p w:rsidR="005E4B2D" w:rsidRPr="005E4B2D" w:rsidRDefault="005E4B2D" w:rsidP="005E4B2D">
      <w:pPr>
        <w:rPr>
          <w:lang w:val="en-US"/>
        </w:rPr>
      </w:pPr>
    </w:p>
    <w:p w:rsidR="005E4B2D" w:rsidRPr="005E4B2D" w:rsidRDefault="005E4B2D" w:rsidP="005E4B2D">
      <w:pPr>
        <w:rPr>
          <w:lang w:val="en-US"/>
        </w:rPr>
      </w:pPr>
      <w:r w:rsidRPr="005E4B2D">
        <w:rPr>
          <w:lang w:val="en-US"/>
        </w:rPr>
        <w:t>"lt101": "hace una hora",</w:t>
      </w:r>
    </w:p>
    <w:p w:rsidR="005E4B2D" w:rsidRPr="005E4B2D" w:rsidRDefault="005E4B2D" w:rsidP="005E4B2D">
      <w:pPr>
        <w:rPr>
          <w:lang w:val="en-US"/>
        </w:rPr>
      </w:pPr>
    </w:p>
    <w:p w:rsidR="005E4B2D" w:rsidRPr="005E4B2D" w:rsidRDefault="005E4B2D" w:rsidP="005E4B2D">
      <w:pPr>
        <w:rPr>
          <w:lang w:val="en-US"/>
        </w:rPr>
      </w:pPr>
      <w:r w:rsidRPr="005E4B2D">
        <w:rPr>
          <w:lang w:val="en-US"/>
        </w:rPr>
        <w:t>"lt102": "Rolando Villegas",</w:t>
      </w:r>
    </w:p>
    <w:p w:rsidR="005E4B2D" w:rsidRPr="005E4B2D" w:rsidRDefault="005E4B2D" w:rsidP="005E4B2D">
      <w:pPr>
        <w:rPr>
          <w:lang w:val="en-US"/>
        </w:rPr>
      </w:pPr>
    </w:p>
    <w:p w:rsidR="005E4B2D" w:rsidRPr="005E4B2D" w:rsidRDefault="005E4B2D" w:rsidP="005E4B2D">
      <w:pPr>
        <w:rPr>
          <w:lang w:val="en-US"/>
        </w:rPr>
      </w:pPr>
      <w:r w:rsidRPr="005E4B2D">
        <w:rPr>
          <w:lang w:val="en-US"/>
        </w:rPr>
        <w:t>"lt103": "Como al conductor que tiene que estar manejando ocho horas al días, XX me ayuda mucho a vencer el dolor en el cuello, y también en la cintura.",</w:t>
      </w:r>
    </w:p>
    <w:p w:rsidR="005E4B2D" w:rsidRPr="005E4B2D" w:rsidRDefault="005E4B2D" w:rsidP="005E4B2D">
      <w:pPr>
        <w:rPr>
          <w:lang w:val="en-US"/>
        </w:rPr>
      </w:pPr>
    </w:p>
    <w:p w:rsidR="005E4B2D" w:rsidRPr="005E4B2D" w:rsidRDefault="005E4B2D" w:rsidP="005E4B2D">
      <w:pPr>
        <w:rPr>
          <w:lang w:val="en-US"/>
        </w:rPr>
      </w:pPr>
      <w:r w:rsidRPr="005E4B2D">
        <w:rPr>
          <w:lang w:val="en-US"/>
        </w:rPr>
        <w:t>"lt104": "hace una hora",</w:t>
      </w:r>
    </w:p>
    <w:p w:rsidR="005E4B2D" w:rsidRPr="005E4B2D" w:rsidRDefault="005E4B2D" w:rsidP="005E4B2D">
      <w:pPr>
        <w:rPr>
          <w:lang w:val="en-US"/>
        </w:rPr>
      </w:pPr>
    </w:p>
    <w:p w:rsidR="005E4B2D" w:rsidRPr="005E4B2D" w:rsidRDefault="005E4B2D" w:rsidP="005E4B2D">
      <w:pPr>
        <w:rPr>
          <w:lang w:val="en-US"/>
        </w:rPr>
      </w:pPr>
      <w:r w:rsidRPr="005E4B2D">
        <w:rPr>
          <w:lang w:val="en-US"/>
        </w:rPr>
        <w:t>"lt105": "PEDIR CON UN DESCUENTO&lt;br&gt;DE UN 50%",</w:t>
      </w:r>
    </w:p>
    <w:p w:rsidR="005E4B2D" w:rsidRPr="005E4B2D" w:rsidRDefault="005E4B2D" w:rsidP="005E4B2D">
      <w:pPr>
        <w:rPr>
          <w:lang w:val="en-US"/>
        </w:rPr>
      </w:pPr>
    </w:p>
    <w:p w:rsidR="005E4B2D" w:rsidRPr="005E4B2D" w:rsidRDefault="005E4B2D" w:rsidP="005E4B2D">
      <w:pPr>
        <w:rPr>
          <w:lang w:val="en-US"/>
        </w:rPr>
      </w:pPr>
      <w:r w:rsidRPr="005E4B2D">
        <w:rPr>
          <w:lang w:val="en-US"/>
        </w:rPr>
        <w:t>"lt106": "Volver al principio",</w:t>
      </w:r>
    </w:p>
    <w:p w:rsidR="005E4B2D" w:rsidRPr="005E4B2D" w:rsidRDefault="005E4B2D" w:rsidP="005E4B2D">
      <w:pPr>
        <w:rPr>
          <w:lang w:val="en-US"/>
        </w:rPr>
      </w:pPr>
    </w:p>
    <w:p w:rsidR="005E4B2D" w:rsidRPr="005E4B2D" w:rsidRDefault="005E4B2D" w:rsidP="005E4B2D">
      <w:pPr>
        <w:rPr>
          <w:lang w:val="en-US"/>
        </w:rPr>
      </w:pPr>
      <w:r w:rsidRPr="005E4B2D">
        <w:rPr>
          <w:lang w:val="en-US"/>
        </w:rPr>
        <w:t>"lt107": "Copyright © 2018 Ministerio de Salud de Colombia.&lt;a href=\"\"&gt;Condiciones de uso&lt;/a&gt;.",</w:t>
      </w:r>
    </w:p>
    <w:p w:rsidR="005E4B2D" w:rsidRPr="005E4B2D" w:rsidRDefault="005E4B2D" w:rsidP="005E4B2D">
      <w:pPr>
        <w:rPr>
          <w:lang w:val="en-US"/>
        </w:rPr>
      </w:pPr>
    </w:p>
    <w:p w:rsidR="000E03E2" w:rsidRPr="005E4B2D" w:rsidRDefault="005E4B2D" w:rsidP="005E4B2D">
      <w:pPr>
        <w:rPr>
          <w:lang w:val="en-US"/>
        </w:rPr>
      </w:pPr>
      <w:r w:rsidRPr="005E4B2D">
        <w:rPr>
          <w:lang w:val="en-US"/>
        </w:rPr>
        <w:t>"lt108": "La página y la página de publicidad."</w:t>
      </w:r>
      <w:bookmarkStart w:id="0" w:name="_GoBack"/>
      <w:bookmarkEnd w:id="0"/>
    </w:p>
    <w:sectPr w:rsidR="000E03E2" w:rsidRPr="005E4B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F3"/>
    <w:rsid w:val="000E03E2"/>
    <w:rsid w:val="003652F3"/>
    <w:rsid w:val="005E4B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9CEAA3-5422-488E-929D-F341608C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196ECB9F.dotm</Template>
  <TotalTime>1</TotalTime>
  <Pages>9</Pages>
  <Words>2548</Words>
  <Characters>14530</Characters>
  <Application>Microsoft Office Word</Application>
  <DocSecurity>0</DocSecurity>
  <Lines>121</Lines>
  <Paragraphs>34</Paragraphs>
  <ScaleCrop>false</ScaleCrop>
  <Company/>
  <LinksUpToDate>false</LinksUpToDate>
  <CharactersWithSpaces>17044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Касьяненко Вадим Анатольевич</dc:creator>
  <cp:keywords/>
  <dc:description/>
  <cp:lastModifiedBy>Касьяненко Вадим Анатольевич</cp:lastModifiedBy>
  <cp:revision>2</cp:revision>
  <dcterms:created xsi:type="dcterms:W3CDTF">2019-01-22T13:12:00Z</dcterms:created>
  <dcterms:modified xsi:type="dcterms:W3CDTF">2019-01-22T13:13:00Z</dcterms:modified>
</cp:coreProperties>
</file>